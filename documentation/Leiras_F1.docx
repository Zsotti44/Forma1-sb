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C78A" w14:textId="05FEC605" w:rsidR="00325855" w:rsidRPr="001E235C" w:rsidRDefault="5D000A31" w:rsidP="001E235C">
      <w:pPr>
        <w:pStyle w:val="szdcmsor1"/>
      </w:pPr>
      <w:r w:rsidRPr="001E235C">
        <w:t>Adatbázis</w:t>
      </w:r>
    </w:p>
    <w:p w14:paraId="3C004D22" w14:textId="36C86FBA" w:rsidR="00325855" w:rsidRDefault="5D000A31" w:rsidP="002A7A53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Az Adatbázis a weboldalunk alapvető és kritikus eleme, amely két fő célra használatos. Elsődlegesen szolgál a felhasználók </w:t>
      </w:r>
      <w:r w:rsidR="00B2722B">
        <w:rPr>
          <w:rFonts w:eastAsia="Times New Roman" w:cs="Times New Roman"/>
          <w:color w:val="0D0D0D" w:themeColor="text1" w:themeTint="F2"/>
          <w:szCs w:val="24"/>
        </w:rPr>
        <w:t>hitelesítésére, ugyanis</w:t>
      </w:r>
      <w:r w:rsidRPr="1AF29F99"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="00B2722B">
        <w:rPr>
          <w:rFonts w:eastAsia="Times New Roman" w:cs="Times New Roman"/>
          <w:color w:val="0D0D0D" w:themeColor="text1" w:themeTint="F2"/>
          <w:szCs w:val="24"/>
        </w:rPr>
        <w:t>i</w:t>
      </w:r>
      <w:r w:rsidRPr="1AF29F99">
        <w:rPr>
          <w:rFonts w:eastAsia="Times New Roman" w:cs="Times New Roman"/>
          <w:color w:val="0D0D0D" w:themeColor="text1" w:themeTint="F2"/>
          <w:szCs w:val="24"/>
        </w:rPr>
        <w:t>tt tároljuk azokat az adatokat, amelyek az azonosításhoz és az egyedi felhasználói profilok létrehozásához szükségesek, mint a felhasználónevek, jelszavak</w:t>
      </w:r>
      <w:r w:rsidR="00B2722B">
        <w:rPr>
          <w:rFonts w:eastAsia="Times New Roman" w:cs="Times New Roman"/>
          <w:color w:val="0D0D0D" w:themeColor="text1" w:themeTint="F2"/>
          <w:szCs w:val="24"/>
        </w:rPr>
        <w:t>, jogosultságok</w:t>
      </w:r>
      <w:r w:rsidR="4C59D5B4" w:rsidRPr="1AF29F99">
        <w:rPr>
          <w:rFonts w:eastAsia="Times New Roman" w:cs="Times New Roman"/>
          <w:color w:val="0D0D0D" w:themeColor="text1" w:themeTint="F2"/>
          <w:szCs w:val="24"/>
        </w:rPr>
        <w:t xml:space="preserve"> és id.</w:t>
      </w:r>
      <w:r w:rsidR="006740D3">
        <w:rPr>
          <w:rFonts w:eastAsia="Times New Roman" w:cs="Times New Roman"/>
          <w:color w:val="0D0D0D" w:themeColor="text1" w:themeTint="F2"/>
          <w:szCs w:val="24"/>
        </w:rPr>
        <w:t xml:space="preserve"> Másrészt az adatbázis tartalmazza a feladat eredetileg meghatározott tábláit és az importálást követően a letöltött adatokat. </w:t>
      </w:r>
    </w:p>
    <w:p w14:paraId="65F370D9" w14:textId="53123060" w:rsidR="007E213D" w:rsidRDefault="007E213D" w:rsidP="0063758B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</w:rPr>
      </w:pPr>
    </w:p>
    <w:p w14:paraId="4768789E" w14:textId="77777777" w:rsidR="00B2722B" w:rsidRDefault="629A62A7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 w:rsidRPr="1AF29F99">
        <w:rPr>
          <w:rFonts w:eastAsia="Times New Roman" w:cs="Times New Roman"/>
        </w:rPr>
        <w:t>A felhasználók</w:t>
      </w:r>
      <w:r w:rsidR="00B2722B">
        <w:rPr>
          <w:rFonts w:eastAsia="Times New Roman" w:cs="Times New Roman"/>
        </w:rPr>
        <w:t>nak lehetőségük van</w:t>
      </w:r>
      <w:r w:rsidRPr="1AF29F99">
        <w:rPr>
          <w:rFonts w:eastAsia="Times New Roman" w:cs="Times New Roman"/>
        </w:rPr>
        <w:t xml:space="preserve"> üzenetet külden</w:t>
      </w:r>
      <w:r w:rsidR="00B2722B">
        <w:rPr>
          <w:rFonts w:eastAsia="Times New Roman" w:cs="Times New Roman"/>
        </w:rPr>
        <w:t>i</w:t>
      </w:r>
      <w:r w:rsidRPr="1AF29F99">
        <w:rPr>
          <w:rFonts w:eastAsia="Times New Roman" w:cs="Times New Roman"/>
        </w:rPr>
        <w:t xml:space="preserve"> az üzemeltetőnek. </w:t>
      </w:r>
      <w:r w:rsidR="1AD8B175" w:rsidRPr="1AF29F99">
        <w:rPr>
          <w:rFonts w:eastAsia="Times New Roman" w:cs="Times New Roman"/>
        </w:rPr>
        <w:t>Ezek az üzenet</w:t>
      </w:r>
      <w:r w:rsidR="00B2722B">
        <w:rPr>
          <w:rFonts w:eastAsia="Times New Roman" w:cs="Times New Roman"/>
        </w:rPr>
        <w:t>ek</w:t>
      </w:r>
      <w:r w:rsidR="1AD8B175" w:rsidRPr="1AF29F99">
        <w:rPr>
          <w:rFonts w:eastAsia="Times New Roman" w:cs="Times New Roman"/>
        </w:rPr>
        <w:t xml:space="preserve"> </w:t>
      </w:r>
      <w:r w:rsidR="00B2722B">
        <w:rPr>
          <w:rFonts w:eastAsia="Times New Roman" w:cs="Times New Roman"/>
        </w:rPr>
        <w:t xml:space="preserve">szintén </w:t>
      </w:r>
      <w:r w:rsidR="1AD8B175" w:rsidRPr="1AF29F99">
        <w:rPr>
          <w:rFonts w:eastAsia="Times New Roman" w:cs="Times New Roman"/>
        </w:rPr>
        <w:t>az adatbázisban vannak tárolva</w:t>
      </w:r>
      <w:r w:rsidR="00B2722B">
        <w:rPr>
          <w:rFonts w:eastAsia="Times New Roman" w:cs="Times New Roman"/>
        </w:rPr>
        <w:t xml:space="preserve">. Egy-egy rekordon, a felhasználó azonosítójával megállapítható ki küldte az üzenetet. </w:t>
      </w:r>
    </w:p>
    <w:p w14:paraId="39A21B34" w14:textId="47EAF393" w:rsidR="00325855" w:rsidRDefault="00B2722B" w:rsidP="001E235C">
      <w:pPr>
        <w:widowControl w:val="0"/>
        <w:shd w:val="clear" w:color="auto" w:fill="FFFFFF" w:themeFill="background1"/>
        <w:spacing w:line="360" w:lineRule="auto"/>
        <w:ind w:firstLine="39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Miután bejelentkezés nélkül is van lehetőség üzenetküldésre, ilyenkor pedig nincs azonosítható felhasználó, null értékkel kerülnek rögzítésre az üzenetek</w:t>
      </w:r>
      <w:r w:rsidR="006740D3">
        <w:rPr>
          <w:rFonts w:eastAsia="Times New Roman" w:cs="Times New Roman"/>
        </w:rPr>
        <w:t xml:space="preserve">, megjelenítéskor ezek a rekordok a „Vendég” megnevezést kapják. </w:t>
      </w:r>
    </w:p>
    <w:p w14:paraId="4F57505B" w14:textId="77777777" w:rsidR="006740D3" w:rsidRDefault="006740D3" w:rsidP="000A04E9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5A1A82C8" w14:textId="4272F615" w:rsidR="000A04E9" w:rsidRDefault="000A04E9" w:rsidP="00D90C22">
      <w:pPr>
        <w:pStyle w:val="szdcmsor2"/>
      </w:pPr>
      <w:r>
        <w:t>Adatbázis táblák</w:t>
      </w:r>
    </w:p>
    <w:p w14:paraId="2FCB4BCB" w14:textId="26B212A2" w:rsidR="000A53D4" w:rsidRPr="00D90C22" w:rsidRDefault="000A53D4" w:rsidP="00D90C22">
      <w:pPr>
        <w:pStyle w:val="szdcmsor3"/>
      </w:pPr>
      <w:proofErr w:type="spellStart"/>
      <w:r w:rsidRPr="00D90C22">
        <w:t>gp</w:t>
      </w:r>
      <w:proofErr w:type="spellEnd"/>
      <w:r w:rsidRPr="00D90C22">
        <w:t xml:space="preserve"> tábla:</w:t>
      </w:r>
    </w:p>
    <w:p w14:paraId="3A398A33" w14:textId="77777777" w:rsidR="000A53D4" w:rsidRDefault="000A53D4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0A53D4">
        <w:rPr>
          <w:rFonts w:eastAsia="Times New Roman" w:cs="Times New Roman"/>
          <w:color w:val="0D0D0D" w:themeColor="text1" w:themeTint="F2"/>
          <w:szCs w:val="24"/>
        </w:rPr>
        <w:t>gp</w:t>
      </w:r>
      <w:proofErr w:type="spellEnd"/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tábla a nagydíjak (Grand </w:t>
      </w:r>
      <w:proofErr w:type="spellStart"/>
      <w:r w:rsidRPr="000A53D4">
        <w:rPr>
          <w:rFonts w:eastAsia="Times New Roman" w:cs="Times New Roman"/>
          <w:color w:val="0D0D0D" w:themeColor="text1" w:themeTint="F2"/>
          <w:szCs w:val="24"/>
        </w:rPr>
        <w:t>Prix</w:t>
      </w:r>
      <w:proofErr w:type="spellEnd"/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) adatait tárolja, amelyek </w:t>
      </w:r>
      <w:r>
        <w:rPr>
          <w:rFonts w:eastAsia="Times New Roman" w:cs="Times New Roman"/>
          <w:color w:val="0D0D0D" w:themeColor="text1" w:themeTint="F2"/>
          <w:szCs w:val="24"/>
        </w:rPr>
        <w:t xml:space="preserve">a </w:t>
      </w:r>
      <w:r w:rsidRPr="000A53D4">
        <w:rPr>
          <w:rFonts w:eastAsia="Times New Roman" w:cs="Times New Roman"/>
          <w:color w:val="0D0D0D" w:themeColor="text1" w:themeTint="F2"/>
          <w:szCs w:val="24"/>
        </w:rPr>
        <w:t>versenysorozat különböző helyszínein zajlottak</w:t>
      </w:r>
      <w:r>
        <w:rPr>
          <w:rFonts w:eastAsia="Times New Roman" w:cs="Times New Roman"/>
          <w:color w:val="0D0D0D" w:themeColor="text1" w:themeTint="F2"/>
          <w:szCs w:val="24"/>
        </w:rPr>
        <w:t>.</w:t>
      </w: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Minden rekord egy nagydíjat reprezentál, amely tartalmazza a verseny dátumát, nevét és helyszínét. Ez a tábla tehát a versenyek alapvető információit rögzíti, amellyel összekapcsolhatók a versenyzők eredményei az </w:t>
      </w:r>
      <w:proofErr w:type="spellStart"/>
      <w:r w:rsidRPr="000A53D4">
        <w:rPr>
          <w:rFonts w:eastAsia="Times New Roman" w:cs="Times New Roman"/>
          <w:color w:val="0D0D0D" w:themeColor="text1" w:themeTint="F2"/>
          <w:szCs w:val="24"/>
        </w:rPr>
        <w:t>eredmeny</w:t>
      </w:r>
      <w:proofErr w:type="spellEnd"/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táblából.</w:t>
      </w:r>
    </w:p>
    <w:p w14:paraId="25AC6D76" w14:textId="636D5D71" w:rsidR="000A04E9" w:rsidRDefault="000A04E9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75A6964F" wp14:editId="31037A64">
            <wp:extent cx="5114925" cy="1065949"/>
            <wp:effectExtent l="0" t="0" r="0" b="1270"/>
            <wp:docPr id="78267111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71114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16" cy="10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BEE7" w14:textId="77777777" w:rsidR="00D90C22" w:rsidRDefault="00D90C22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6B5C05AD" w14:textId="1881A1DA" w:rsidR="000A53D4" w:rsidRPr="00D90C22" w:rsidRDefault="000A53D4" w:rsidP="00D90C22">
      <w:pPr>
        <w:pStyle w:val="szdcmsor3"/>
      </w:pPr>
      <w:proofErr w:type="spellStart"/>
      <w:r w:rsidRPr="00D90C22">
        <w:t>eredmeny</w:t>
      </w:r>
      <w:proofErr w:type="spellEnd"/>
      <w:r w:rsidRPr="00D90C22">
        <w:t xml:space="preserve"> tábla:</w:t>
      </w:r>
    </w:p>
    <w:p w14:paraId="57043215" w14:textId="3C02DD99" w:rsidR="000A53D4" w:rsidRDefault="000A53D4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0A53D4">
        <w:rPr>
          <w:rFonts w:eastAsia="Times New Roman" w:cs="Times New Roman"/>
          <w:color w:val="0D0D0D" w:themeColor="text1" w:themeTint="F2"/>
          <w:szCs w:val="24"/>
        </w:rPr>
        <w:t>eredmeny</w:t>
      </w:r>
      <w:proofErr w:type="spellEnd"/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tábla a motorsport versenyek eredményeit tárolja. Minden sor egy adott versenyző (pilóta) egy konkrét verseny</w:t>
      </w:r>
      <w:r w:rsidR="00D90C22">
        <w:rPr>
          <w:rFonts w:eastAsia="Times New Roman" w:cs="Times New Roman"/>
          <w:color w:val="0D0D0D" w:themeColor="text1" w:themeTint="F2"/>
          <w:szCs w:val="24"/>
        </w:rPr>
        <w:t>e</w:t>
      </w:r>
      <w:r w:rsidRPr="000A53D4">
        <w:rPr>
          <w:rFonts w:eastAsia="Times New Roman" w:cs="Times New Roman"/>
          <w:color w:val="0D0D0D" w:themeColor="text1" w:themeTint="F2"/>
          <w:szCs w:val="24"/>
        </w:rPr>
        <w:t>n elért eredmény</w:t>
      </w:r>
      <w:r w:rsidR="00D90C22">
        <w:rPr>
          <w:rFonts w:eastAsia="Times New Roman" w:cs="Times New Roman"/>
          <w:color w:val="0D0D0D" w:themeColor="text1" w:themeTint="F2"/>
          <w:szCs w:val="24"/>
        </w:rPr>
        <w:t>é</w:t>
      </w: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t tartalmazza. A tábla különböző oszlopokban tárolja az eredménnyel kapcsolatos adatokat, beleértve a verseny dátumát, ami egy idegenkulcs a </w:t>
      </w:r>
      <w:proofErr w:type="spellStart"/>
      <w:r w:rsidRPr="000A53D4">
        <w:rPr>
          <w:rFonts w:eastAsia="Times New Roman" w:cs="Times New Roman"/>
          <w:color w:val="0D0D0D" w:themeColor="text1" w:themeTint="F2"/>
          <w:szCs w:val="24"/>
        </w:rPr>
        <w:t>gp</w:t>
      </w:r>
      <w:proofErr w:type="spellEnd"/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táblára, továbbá a pilóta azonosítóját,</w:t>
      </w:r>
      <w:r w:rsidR="00D90C22">
        <w:rPr>
          <w:rFonts w:eastAsia="Times New Roman" w:cs="Times New Roman"/>
          <w:color w:val="0D0D0D" w:themeColor="text1" w:themeTint="F2"/>
          <w:szCs w:val="24"/>
        </w:rPr>
        <w:t xml:space="preserve"> ami </w:t>
      </w:r>
      <w:r w:rsidR="00D90C22">
        <w:rPr>
          <w:rFonts w:eastAsia="Times New Roman" w:cs="Times New Roman"/>
          <w:color w:val="0D0D0D" w:themeColor="text1" w:themeTint="F2"/>
          <w:szCs w:val="24"/>
        </w:rPr>
        <w:lastRenderedPageBreak/>
        <w:t xml:space="preserve">szintén egy idegen kulcs, a </w:t>
      </w:r>
      <w:proofErr w:type="spellStart"/>
      <w:r w:rsidR="00D90C22">
        <w:rPr>
          <w:rFonts w:eastAsia="Times New Roman" w:cs="Times New Roman"/>
          <w:color w:val="0D0D0D" w:themeColor="text1" w:themeTint="F2"/>
          <w:szCs w:val="24"/>
        </w:rPr>
        <w:t>pilota</w:t>
      </w:r>
      <w:proofErr w:type="spellEnd"/>
      <w:r w:rsidR="00D90C22">
        <w:rPr>
          <w:rFonts w:eastAsia="Times New Roman" w:cs="Times New Roman"/>
          <w:color w:val="0D0D0D" w:themeColor="text1" w:themeTint="F2"/>
          <w:szCs w:val="24"/>
        </w:rPr>
        <w:t xml:space="preserve"> táblára, </w:t>
      </w:r>
      <w:r w:rsidRPr="000A53D4">
        <w:rPr>
          <w:rFonts w:eastAsia="Times New Roman" w:cs="Times New Roman"/>
          <w:color w:val="0D0D0D" w:themeColor="text1" w:themeTint="F2"/>
          <w:szCs w:val="24"/>
        </w:rPr>
        <w:t>a helyezést, a verseny során előforduló hibákat, valamint az autó típusát és motorját.</w:t>
      </w:r>
    </w:p>
    <w:p w14:paraId="14C5E122" w14:textId="37CBA5D7" w:rsidR="000A04E9" w:rsidRDefault="000A04E9" w:rsidP="000A53D4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1AA5F4B6" wp14:editId="1F0D2F73">
            <wp:extent cx="5038725" cy="2219425"/>
            <wp:effectExtent l="0" t="0" r="0" b="9525"/>
            <wp:docPr id="152497538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75386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572" cy="22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D46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21745E76" w14:textId="530097F1" w:rsidR="000A53D4" w:rsidRPr="00D90C22" w:rsidRDefault="000A53D4" w:rsidP="00D90C22">
      <w:pPr>
        <w:pStyle w:val="szdcmsor3"/>
      </w:pPr>
      <w:proofErr w:type="spellStart"/>
      <w:r w:rsidRPr="00D90C22">
        <w:t>pilota</w:t>
      </w:r>
      <w:proofErr w:type="spellEnd"/>
      <w:r w:rsidRPr="00D90C22">
        <w:t xml:space="preserve"> tábla:</w:t>
      </w:r>
    </w:p>
    <w:p w14:paraId="21DDFD54" w14:textId="5C4C4C77" w:rsidR="000A04E9" w:rsidRDefault="000A53D4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0A53D4">
        <w:rPr>
          <w:rFonts w:eastAsia="Times New Roman" w:cs="Times New Roman"/>
          <w:color w:val="0D0D0D" w:themeColor="text1" w:themeTint="F2"/>
          <w:szCs w:val="24"/>
        </w:rPr>
        <w:t>pilota</w:t>
      </w:r>
      <w:proofErr w:type="spellEnd"/>
      <w:r w:rsidRPr="000A53D4">
        <w:rPr>
          <w:rFonts w:eastAsia="Times New Roman" w:cs="Times New Roman"/>
          <w:color w:val="0D0D0D" w:themeColor="text1" w:themeTint="F2"/>
          <w:szCs w:val="24"/>
        </w:rPr>
        <w:t xml:space="preserve"> tábla a versenyzők, azaz a pilóták adatait tárolja. Minden sor egy versenyzőt reprezentál, beleértve a nevüket, nemüket, születési dátumukat és nemzetiségüket. Ez a tábla a motorsport versenyzői adatainak tárolására szolgál, és lehetővé teszi az egyes pilóták azonosítását az eredményeik alapján.</w:t>
      </w:r>
    </w:p>
    <w:p w14:paraId="18939A37" w14:textId="7B1478BB" w:rsidR="000A04E9" w:rsidRDefault="000A04E9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5B68893B" wp14:editId="5ECFF0EB">
            <wp:extent cx="5053130" cy="1556888"/>
            <wp:effectExtent l="0" t="0" r="0" b="5715"/>
            <wp:docPr id="173342375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3752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594" cy="15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A289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0654BF22" w14:textId="0532506A" w:rsidR="000A04E9" w:rsidRPr="00D90C22" w:rsidRDefault="000A04E9" w:rsidP="00D90C22">
      <w:pPr>
        <w:pStyle w:val="szdcmsor3"/>
      </w:pPr>
      <w:proofErr w:type="spellStart"/>
      <w:r w:rsidRPr="00D90C22">
        <w:t>uzenet</w:t>
      </w:r>
      <w:proofErr w:type="spellEnd"/>
      <w:r w:rsidRPr="00D90C22">
        <w:t xml:space="preserve"> tábla:</w:t>
      </w:r>
    </w:p>
    <w:p w14:paraId="290EBA88" w14:textId="1B8F1D28" w:rsidR="000A04E9" w:rsidRDefault="000A04E9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0A04E9">
        <w:rPr>
          <w:rFonts w:eastAsia="Times New Roman" w:cs="Times New Roman"/>
          <w:b/>
          <w:bCs/>
          <w:color w:val="0D0D0D" w:themeColor="text1" w:themeTint="F2"/>
          <w:szCs w:val="24"/>
        </w:rPr>
        <w:t>uzenet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üzenetek tárolására szolgáló tábla, amelyben a felhasználók által létrehozott üzenetek adatai kerülnek mentésre. Minden rekord egy adott üzenetet tartalmaz, amit egy felhasználó küldött, beleértve az üzenet szövegét, a felhasználó azonosítóját, valamint a rögzítés időpontját.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</w:p>
    <w:p w14:paraId="28259247" w14:textId="7CFDAF02" w:rsidR="000A04E9" w:rsidRDefault="000A04E9" w:rsidP="000A04E9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2B2FE553" wp14:editId="657FEE7F">
            <wp:extent cx="5105400" cy="1080234"/>
            <wp:effectExtent l="0" t="0" r="0" b="5715"/>
            <wp:docPr id="166406593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65933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988" cy="10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FB63" w14:textId="77777777" w:rsidR="00D90C22" w:rsidRDefault="00D90C22" w:rsidP="00D90C22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p w14:paraId="491744C5" w14:textId="61D61156" w:rsidR="000A04E9" w:rsidRPr="00D90C22" w:rsidRDefault="000A04E9" w:rsidP="00D90C22">
      <w:pPr>
        <w:pStyle w:val="szdcmsor3"/>
      </w:pPr>
      <w:proofErr w:type="spellStart"/>
      <w:r w:rsidRPr="00D90C22">
        <w:t>felhasznalo</w:t>
      </w:r>
      <w:proofErr w:type="spellEnd"/>
      <w:r w:rsidRPr="00D90C22">
        <w:t xml:space="preserve"> tábla:</w:t>
      </w:r>
    </w:p>
    <w:p w14:paraId="563EC578" w14:textId="0C60FB11" w:rsidR="000A04E9" w:rsidRDefault="000A04E9" w:rsidP="005450A6">
      <w:pPr>
        <w:pStyle w:val="Listaszerbekezds"/>
        <w:widowControl w:val="0"/>
        <w:shd w:val="clear" w:color="auto" w:fill="FFFFFF" w:themeFill="background1"/>
        <w:spacing w:line="360" w:lineRule="auto"/>
        <w:ind w:firstLine="340"/>
        <w:jc w:val="both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D90C22">
        <w:rPr>
          <w:rFonts w:eastAsia="Times New Roman" w:cs="Times New Roman"/>
          <w:color w:val="0D0D0D" w:themeColor="text1" w:themeTint="F2"/>
          <w:szCs w:val="24"/>
        </w:rPr>
        <w:t>felhasznalo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a felhasználók adatait tárolja, akik a rendszerbe beléphetnek. Minden rekord egy felhasználót reprezentál, amely tartalmazza a felhasználó nevét, jelszavát és jogosultsági szintjét. Ez a tábla kulcsfontosságú a felhasználói hitelesítéshez és jogosultságkezeléshez a rendszerben.</w:t>
      </w:r>
    </w:p>
    <w:p w14:paraId="6ED70E82" w14:textId="618559A4" w:rsidR="002D35FE" w:rsidRDefault="006740D3" w:rsidP="005450A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noProof/>
        </w:rPr>
        <w:drawing>
          <wp:inline distT="0" distB="0" distL="0" distR="0" wp14:anchorId="69C19543" wp14:editId="371C4713">
            <wp:extent cx="5095875" cy="1085759"/>
            <wp:effectExtent l="0" t="0" r="0" b="635"/>
            <wp:docPr id="84800970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9704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104" cy="10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29E3" w14:textId="1D6D5004" w:rsidR="005450A6" w:rsidRDefault="005450A6" w:rsidP="005450A6">
      <w:pPr>
        <w:pStyle w:val="Listaszerbekezds"/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  <w:r>
        <w:rPr>
          <w:rFonts w:eastAsia="Times New Roman" w:cs="Times New Roman"/>
          <w:color w:val="0D0D0D" w:themeColor="text1" w:themeTint="F2"/>
          <w:szCs w:val="24"/>
        </w:rPr>
        <w:br w:type="page"/>
      </w:r>
    </w:p>
    <w:p w14:paraId="7598B487" w14:textId="77777777" w:rsidR="005450A6" w:rsidRDefault="005450A6" w:rsidP="005450A6">
      <w:pPr>
        <w:pStyle w:val="szdcmsor1"/>
      </w:pPr>
      <w:r>
        <w:lastRenderedPageBreak/>
        <w:t>REST végpontok</w:t>
      </w:r>
    </w:p>
    <w:p w14:paraId="7E5287B7" w14:textId="77777777" w:rsidR="005450A6" w:rsidRDefault="005450A6" w:rsidP="005450A6">
      <w:pPr>
        <w:pStyle w:val="szdszveg"/>
      </w:pPr>
      <w:r>
        <w:t xml:space="preserve">A REST hívások HTTP protokollon keresztül történnek. Általában négy fő műveletet használunk, GET az adatok lekérésére, POST új adatok rögzítéséhez, PUT az adatok frissítésére, módosítására szolgál, végül a DELETE végpontok adatok törlésére használtak. A mostani projektben ezen négy, leggyakrabban használt metódus közül csupán két típus használata volt szükséges. </w:t>
      </w:r>
    </w:p>
    <w:p w14:paraId="3F2D6E3E" w14:textId="77777777" w:rsidR="005450A6" w:rsidRDefault="005450A6" w:rsidP="005450A6">
      <w:pPr>
        <w:pStyle w:val="szdszveg"/>
      </w:pPr>
      <w:r>
        <w:t xml:space="preserve">A kérések törzs adata (amennyiben van), többnyire </w:t>
      </w:r>
      <w:proofErr w:type="spellStart"/>
      <w:r>
        <w:t>xml</w:t>
      </w:r>
      <w:proofErr w:type="spellEnd"/>
      <w:r>
        <w:t xml:space="preserve"> vagy </w:t>
      </w:r>
      <w:proofErr w:type="spellStart"/>
      <w:r>
        <w:t>json</w:t>
      </w:r>
      <w:proofErr w:type="spellEnd"/>
      <w:r>
        <w:t xml:space="preserve"> formában kerül küldésre, valamint jellemzően ugyan így kapja vissza a választ a kliens, kiegészülve még egy lehetőséggel, a </w:t>
      </w:r>
      <w:proofErr w:type="spellStart"/>
      <w:r>
        <w:t>html</w:t>
      </w:r>
      <w:proofErr w:type="spellEnd"/>
      <w:r>
        <w:t xml:space="preserve">-el. </w:t>
      </w:r>
    </w:p>
    <w:p w14:paraId="4CEB169E" w14:textId="77777777" w:rsidR="005450A6" w:rsidRDefault="005450A6" w:rsidP="005450A6">
      <w:pPr>
        <w:pStyle w:val="szdszveg"/>
      </w:pPr>
      <w:r>
        <w:t xml:space="preserve">Fejlesztés során, Postmannel teszteltük a végpontokat, ezen kérésekről, egy importálható Postman </w:t>
      </w:r>
      <w:proofErr w:type="spellStart"/>
      <w:r>
        <w:t>collection</w:t>
      </w:r>
      <w:proofErr w:type="spellEnd"/>
      <w:r>
        <w:t xml:space="preserve"> elérhető a GIT </w:t>
      </w:r>
      <w:proofErr w:type="spellStart"/>
      <w:r>
        <w:t>Repositoryban</w:t>
      </w:r>
      <w:proofErr w:type="spellEnd"/>
      <w:r>
        <w:t>, minden a következőkben felsorolt végponthoz.</w:t>
      </w:r>
    </w:p>
    <w:p w14:paraId="71CF79EC" w14:textId="77777777" w:rsidR="005450A6" w:rsidRDefault="005450A6" w:rsidP="005450A6">
      <w:pPr>
        <w:pStyle w:val="szdszveg"/>
        <w:ind w:firstLine="0"/>
      </w:pPr>
    </w:p>
    <w:p w14:paraId="3F853A5C" w14:textId="77777777" w:rsidR="005450A6" w:rsidRDefault="005450A6" w:rsidP="005450A6">
      <w:pPr>
        <w:pStyle w:val="szdcmsor2"/>
      </w:pPr>
      <w:r>
        <w:t>Diagnosztikai végpontok: /</w:t>
      </w:r>
      <w:proofErr w:type="spellStart"/>
      <w:r>
        <w:t>diag</w:t>
      </w:r>
      <w:proofErr w:type="spellEnd"/>
    </w:p>
    <w:p w14:paraId="751CBD5A" w14:textId="77777777" w:rsidR="005450A6" w:rsidRDefault="005450A6" w:rsidP="005450A6">
      <w:pPr>
        <w:pStyle w:val="szdszveg"/>
      </w:pPr>
      <w:r>
        <w:t xml:space="preserve">REST API-hoz, sok esetben szerencsés egy olyan végpont kialakítása, amelyet meghívva megbizonyosodhat a kérést indítója, hogy a szolgáltatás elérhető, fut. </w:t>
      </w:r>
    </w:p>
    <w:p w14:paraId="6A990F0B" w14:textId="77777777" w:rsidR="005450A6" w:rsidRDefault="005450A6" w:rsidP="005450A6">
      <w:pPr>
        <w:pStyle w:val="szdszveg"/>
      </w:pPr>
      <w:r>
        <w:t xml:space="preserve">Ezek a végpontok jellemzően nem végeznek bonyolult műveleteket, mivel a legkevesebb hibalehetőségre kell törekedni. Célja, hogy egy 200-as üzenetben jelezze, elérhető a szolgáltatás. </w:t>
      </w:r>
    </w:p>
    <w:p w14:paraId="0CE301D3" w14:textId="77777777" w:rsidR="005450A6" w:rsidRDefault="005450A6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D8B411" wp14:editId="4180B15D">
            <wp:simplePos x="0" y="0"/>
            <wp:positionH relativeFrom="margin">
              <wp:posOffset>1154430</wp:posOffset>
            </wp:positionH>
            <wp:positionV relativeFrom="paragraph">
              <wp:posOffset>554355</wp:posOffset>
            </wp:positionV>
            <wp:extent cx="4362450" cy="3071495"/>
            <wp:effectExtent l="0" t="0" r="0" b="0"/>
            <wp:wrapSquare wrapText="bothSides"/>
            <wp:docPr id="1423129598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9598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projektünkben ez a végpont az </w:t>
      </w:r>
      <w:proofErr w:type="spellStart"/>
      <w:r>
        <w:t>available</w:t>
      </w:r>
      <w:proofErr w:type="spellEnd"/>
      <w:r>
        <w:t xml:space="preserve"> végpont. A válasz, a </w:t>
      </w:r>
      <w:hyperlink r:id="rId17" w:history="1">
        <w:r w:rsidRPr="005B618A">
          <w:rPr>
            <w:rStyle w:val="Hiperhivatkozs"/>
          </w:rPr>
          <w:t>http://localhost:8080/diag/available</w:t>
        </w:r>
      </w:hyperlink>
      <w:r>
        <w:t xml:space="preserve"> címre indított http GET kérésre, egy egyszerű </w:t>
      </w:r>
      <w:proofErr w:type="spellStart"/>
      <w:r>
        <w:t>html</w:t>
      </w:r>
      <w:proofErr w:type="spellEnd"/>
      <w:r>
        <w:t xml:space="preserve">, mely h1-es címsorban a „Service is </w:t>
      </w:r>
      <w:proofErr w:type="spellStart"/>
      <w:r>
        <w:t>available</w:t>
      </w:r>
      <w:proofErr w:type="spellEnd"/>
      <w:r>
        <w:t xml:space="preserve">” szöveget adja vissza. </w:t>
      </w:r>
    </w:p>
    <w:p w14:paraId="7BC9B38C" w14:textId="77777777" w:rsidR="005450A6" w:rsidRDefault="005450A6" w:rsidP="005450A6">
      <w:pPr>
        <w:pStyle w:val="szdszveg"/>
      </w:pPr>
    </w:p>
    <w:p w14:paraId="03F9EF09" w14:textId="77777777" w:rsidR="005450A6" w:rsidRDefault="005450A6" w:rsidP="005450A6">
      <w:pPr>
        <w:pStyle w:val="szdcmsor2"/>
      </w:pPr>
      <w:r>
        <w:lastRenderedPageBreak/>
        <w:t xml:space="preserve">Üzenetek GET és POST végpontok </w:t>
      </w:r>
      <w:r w:rsidRPr="006D2C45">
        <w:rPr>
          <w:b w:val="0"/>
          <w:bCs/>
          <w:i/>
          <w:iCs/>
        </w:rPr>
        <w:t>/</w:t>
      </w:r>
      <w:proofErr w:type="spellStart"/>
      <w:r w:rsidRPr="006D2C45">
        <w:rPr>
          <w:b w:val="0"/>
          <w:bCs/>
          <w:i/>
          <w:iCs/>
        </w:rPr>
        <w:t>api</w:t>
      </w:r>
      <w:proofErr w:type="spellEnd"/>
      <w:r w:rsidRPr="006D2C45">
        <w:rPr>
          <w:b w:val="0"/>
          <w:bCs/>
          <w:i/>
          <w:iCs/>
        </w:rPr>
        <w:t>/</w:t>
      </w:r>
      <w:proofErr w:type="spellStart"/>
      <w:r w:rsidRPr="006D2C45">
        <w:rPr>
          <w:b w:val="0"/>
          <w:bCs/>
          <w:i/>
          <w:iCs/>
        </w:rPr>
        <w:t>message</w:t>
      </w:r>
      <w:proofErr w:type="spellEnd"/>
    </w:p>
    <w:p w14:paraId="2653D269" w14:textId="77777777" w:rsidR="005450A6" w:rsidRDefault="005450A6" w:rsidP="005450A6">
      <w:pPr>
        <w:pStyle w:val="szdszveg"/>
      </w:pPr>
      <w:r>
        <w:t xml:space="preserve">A </w:t>
      </w:r>
      <w:proofErr w:type="spellStart"/>
      <w:r>
        <w:t>Message</w:t>
      </w:r>
      <w:proofErr w:type="spellEnd"/>
      <w:r>
        <w:t xml:space="preserve"> végpontok az üzenetkezelési végpontokat tartalmazza, ahol a felhasználók üzeneteket küldhetnek, illetve lekérdezhetik a már mentett üzeneteket.</w:t>
      </w:r>
    </w:p>
    <w:p w14:paraId="78BBCB13" w14:textId="77777777" w:rsidR="005450A6" w:rsidRDefault="005450A6" w:rsidP="005450A6">
      <w:pPr>
        <w:pStyle w:val="szdszveg"/>
        <w:ind w:firstLine="0"/>
      </w:pPr>
    </w:p>
    <w:p w14:paraId="576A9C4D" w14:textId="77777777" w:rsidR="005450A6" w:rsidRDefault="005450A6" w:rsidP="005450A6">
      <w:pPr>
        <w:pStyle w:val="szdcmsor3"/>
      </w:pPr>
      <w:r>
        <w:t>/</w:t>
      </w:r>
      <w:proofErr w:type="spellStart"/>
      <w:r>
        <w:t>getall</w:t>
      </w:r>
      <w:proofErr w:type="spellEnd"/>
      <w:r>
        <w:t xml:space="preserve"> GET végpont</w:t>
      </w:r>
    </w:p>
    <w:p w14:paraId="2FFB0E50" w14:textId="77777777" w:rsidR="005450A6" w:rsidRDefault="005450A6" w:rsidP="005450A6">
      <w:pPr>
        <w:pStyle w:val="szdszveg"/>
      </w:pPr>
      <w:r w:rsidRPr="00CB507B">
        <w:t xml:space="preserve">Az üzeneteket az </w:t>
      </w:r>
      <w:proofErr w:type="spellStart"/>
      <w:r w:rsidRPr="00CB507B">
        <w:t>UzenetRepository.findAll</w:t>
      </w:r>
      <w:proofErr w:type="spellEnd"/>
      <w:r w:rsidRPr="00CB507B">
        <w:t xml:space="preserve">() metódus segítségével kérdezi le a rendszer, amely a </w:t>
      </w:r>
      <w:proofErr w:type="spellStart"/>
      <w:r w:rsidRPr="00CB507B">
        <w:t>Uzenet</w:t>
      </w:r>
      <w:proofErr w:type="spellEnd"/>
      <w:r w:rsidRPr="00CB507B">
        <w:t xml:space="preserve"> entitásokat tartalmazza.</w:t>
      </w:r>
      <w:r>
        <w:t xml:space="preserve"> A válasz </w:t>
      </w:r>
      <w:proofErr w:type="spellStart"/>
      <w:r>
        <w:t>json</w:t>
      </w:r>
      <w:proofErr w:type="spellEnd"/>
      <w:r>
        <w:t xml:space="preserve"> formátumban kerül átadásra. A </w:t>
      </w:r>
      <w:hyperlink r:id="rId18" w:history="1">
        <w:r w:rsidRPr="005B618A">
          <w:rPr>
            <w:rStyle w:val="Hiperhivatkozs"/>
          </w:rPr>
          <w:t>http://localhost:8080/api/message/getall</w:t>
        </w:r>
      </w:hyperlink>
      <w:r>
        <w:t xml:space="preserve"> GET kérésre a következő formátumú </w:t>
      </w:r>
      <w:proofErr w:type="spellStart"/>
      <w:r>
        <w:t>json</w:t>
      </w:r>
      <w:proofErr w:type="spellEnd"/>
      <w:r>
        <w:t xml:space="preserve">-t tartalmazza a </w:t>
      </w:r>
      <w:proofErr w:type="spellStart"/>
      <w:r>
        <w:t>response</w:t>
      </w:r>
      <w:proofErr w:type="spellEnd"/>
      <w:r>
        <w:t xml:space="preserve">. </w:t>
      </w:r>
    </w:p>
    <w:p w14:paraId="4D60F2D2" w14:textId="77777777" w:rsidR="005450A6" w:rsidRDefault="005450A6" w:rsidP="005450A6">
      <w:pPr>
        <w:pStyle w:val="szdszveg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2117AD" wp14:editId="6D9607FC">
                <wp:simplePos x="0" y="0"/>
                <wp:positionH relativeFrom="column">
                  <wp:posOffset>13970</wp:posOffset>
                </wp:positionH>
                <wp:positionV relativeFrom="paragraph">
                  <wp:posOffset>82550</wp:posOffset>
                </wp:positionV>
                <wp:extent cx="4467225" cy="2590800"/>
                <wp:effectExtent l="0" t="0" r="28575" b="190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B4C37" w14:textId="77777777" w:rsidR="005450A6" w:rsidRPr="00EB128F" w:rsidRDefault="005450A6" w:rsidP="005450A6">
                            <w:r w:rsidRPr="00EB128F">
                              <w:t>[</w:t>
                            </w:r>
                          </w:p>
                          <w:p w14:paraId="6447C0C8" w14:textId="77777777" w:rsidR="005450A6" w:rsidRPr="00EB128F" w:rsidRDefault="005450A6" w:rsidP="005450A6">
                            <w:r w:rsidRPr="00EB128F">
                              <w:t>    {</w:t>
                            </w:r>
                          </w:p>
                          <w:p w14:paraId="2FBB9A97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id</w:t>
                            </w:r>
                            <w:proofErr w:type="spellEnd"/>
                            <w:r w:rsidRPr="00EB128F">
                              <w:t>": 3,</w:t>
                            </w:r>
                          </w:p>
                          <w:p w14:paraId="4B2655D7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felhasznalo_id</w:t>
                            </w:r>
                            <w:proofErr w:type="spellEnd"/>
                            <w:r w:rsidRPr="00EB128F">
                              <w:t>": null,</w:t>
                            </w:r>
                          </w:p>
                          <w:p w14:paraId="18B801C8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uzenet</w:t>
                            </w:r>
                            <w:proofErr w:type="spellEnd"/>
                            <w:r w:rsidRPr="00EB128F">
                              <w:t xml:space="preserve">": "Tesztelünk </w:t>
                            </w:r>
                            <w:proofErr w:type="spellStart"/>
                            <w:r w:rsidRPr="00EB128F">
                              <w:t>felhasznalo</w:t>
                            </w:r>
                            <w:proofErr w:type="spellEnd"/>
                            <w:r w:rsidRPr="00EB128F">
                              <w:t xml:space="preserve"> </w:t>
                            </w:r>
                            <w:proofErr w:type="spellStart"/>
                            <w:r w:rsidRPr="00EB128F">
                              <w:t>nelkul</w:t>
                            </w:r>
                            <w:proofErr w:type="spellEnd"/>
                            <w:r w:rsidRPr="00EB128F">
                              <w:t>",</w:t>
                            </w:r>
                          </w:p>
                          <w:p w14:paraId="662925FA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rogzites</w:t>
                            </w:r>
                            <w:proofErr w:type="spellEnd"/>
                            <w:r w:rsidRPr="00EB128F">
                              <w:t>": "2024-10-05T18:07:11.000+00:00"</w:t>
                            </w:r>
                          </w:p>
                          <w:p w14:paraId="53A2DD3B" w14:textId="77777777" w:rsidR="005450A6" w:rsidRPr="00EB128F" w:rsidRDefault="005450A6" w:rsidP="005450A6">
                            <w:r w:rsidRPr="00EB128F">
                              <w:t>    },</w:t>
                            </w:r>
                          </w:p>
                          <w:p w14:paraId="2A0E127A" w14:textId="77777777" w:rsidR="005450A6" w:rsidRPr="00EB128F" w:rsidRDefault="005450A6" w:rsidP="005450A6">
                            <w:r w:rsidRPr="00EB128F">
                              <w:t>    {</w:t>
                            </w:r>
                          </w:p>
                          <w:p w14:paraId="78E79753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id</w:t>
                            </w:r>
                            <w:proofErr w:type="spellEnd"/>
                            <w:r w:rsidRPr="00EB128F">
                              <w:t>": 4,</w:t>
                            </w:r>
                          </w:p>
                          <w:p w14:paraId="67A55684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felhasznalo_id</w:t>
                            </w:r>
                            <w:proofErr w:type="spellEnd"/>
                            <w:r w:rsidRPr="00EB128F">
                              <w:t>": 4,</w:t>
                            </w:r>
                          </w:p>
                          <w:p w14:paraId="4CF50076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uzenet</w:t>
                            </w:r>
                            <w:proofErr w:type="spellEnd"/>
                            <w:r w:rsidRPr="00EB128F">
                              <w:t>": "Hello, szeretnék érdeklődni a semmiről.",</w:t>
                            </w:r>
                          </w:p>
                          <w:p w14:paraId="6E1F8808" w14:textId="77777777" w:rsidR="005450A6" w:rsidRPr="00EB128F" w:rsidRDefault="005450A6" w:rsidP="005450A6">
                            <w:r w:rsidRPr="00EB128F">
                              <w:t>        "</w:t>
                            </w:r>
                            <w:proofErr w:type="spellStart"/>
                            <w:r w:rsidRPr="00EB128F">
                              <w:t>rogzites</w:t>
                            </w:r>
                            <w:proofErr w:type="spellEnd"/>
                            <w:r w:rsidRPr="00EB128F">
                              <w:t>": "2024-10-07T16:14:45.000+00:00"</w:t>
                            </w:r>
                          </w:p>
                          <w:p w14:paraId="4AB27A97" w14:textId="77777777" w:rsidR="005450A6" w:rsidRPr="00EB128F" w:rsidRDefault="005450A6" w:rsidP="005450A6">
                            <w:r w:rsidRPr="00EB128F">
                              <w:t>    }</w:t>
                            </w:r>
                          </w:p>
                          <w:p w14:paraId="3C15CB0C" w14:textId="77777777" w:rsidR="005450A6" w:rsidRPr="00EB128F" w:rsidRDefault="005450A6" w:rsidP="005450A6">
                            <w:r w:rsidRPr="00EB128F">
                              <w:t>]</w:t>
                            </w:r>
                          </w:p>
                          <w:p w14:paraId="2B1B5D2F" w14:textId="77777777" w:rsidR="005450A6" w:rsidRDefault="005450A6" w:rsidP="005450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17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.1pt;margin-top:6.5pt;width:351.75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">
                <v:textbox>
                  <w:txbxContent>
                    <w:p w14:paraId="5A1B4C37" w14:textId="77777777" w:rsidR="005450A6" w:rsidRPr="00EB128F" w:rsidRDefault="005450A6" w:rsidP="005450A6">
                      <w:r w:rsidRPr="00EB128F">
                        <w:t>[</w:t>
                      </w:r>
                    </w:p>
                    <w:p w14:paraId="6447C0C8" w14:textId="77777777" w:rsidR="005450A6" w:rsidRPr="00EB128F" w:rsidRDefault="005450A6" w:rsidP="005450A6">
                      <w:r w:rsidRPr="00EB128F">
                        <w:t>    {</w:t>
                      </w:r>
                    </w:p>
                    <w:p w14:paraId="2FBB9A97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id</w:t>
                      </w:r>
                      <w:proofErr w:type="spellEnd"/>
                      <w:r w:rsidRPr="00EB128F">
                        <w:t>": 3,</w:t>
                      </w:r>
                    </w:p>
                    <w:p w14:paraId="4B2655D7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felhasznalo_id</w:t>
                      </w:r>
                      <w:proofErr w:type="spellEnd"/>
                      <w:r w:rsidRPr="00EB128F">
                        <w:t>": null,</w:t>
                      </w:r>
                    </w:p>
                    <w:p w14:paraId="18B801C8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uzenet</w:t>
                      </w:r>
                      <w:proofErr w:type="spellEnd"/>
                      <w:r w:rsidRPr="00EB128F">
                        <w:t xml:space="preserve">": "Tesztelünk </w:t>
                      </w:r>
                      <w:proofErr w:type="spellStart"/>
                      <w:r w:rsidRPr="00EB128F">
                        <w:t>felhasznalo</w:t>
                      </w:r>
                      <w:proofErr w:type="spellEnd"/>
                      <w:r w:rsidRPr="00EB128F">
                        <w:t xml:space="preserve"> </w:t>
                      </w:r>
                      <w:proofErr w:type="spellStart"/>
                      <w:r w:rsidRPr="00EB128F">
                        <w:t>nelkul</w:t>
                      </w:r>
                      <w:proofErr w:type="spellEnd"/>
                      <w:r w:rsidRPr="00EB128F">
                        <w:t>",</w:t>
                      </w:r>
                    </w:p>
                    <w:p w14:paraId="662925FA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rogzites</w:t>
                      </w:r>
                      <w:proofErr w:type="spellEnd"/>
                      <w:r w:rsidRPr="00EB128F">
                        <w:t>": "2024-10-05T18:07:11.000+00:00"</w:t>
                      </w:r>
                    </w:p>
                    <w:p w14:paraId="53A2DD3B" w14:textId="77777777" w:rsidR="005450A6" w:rsidRPr="00EB128F" w:rsidRDefault="005450A6" w:rsidP="005450A6">
                      <w:r w:rsidRPr="00EB128F">
                        <w:t>    },</w:t>
                      </w:r>
                    </w:p>
                    <w:p w14:paraId="2A0E127A" w14:textId="77777777" w:rsidR="005450A6" w:rsidRPr="00EB128F" w:rsidRDefault="005450A6" w:rsidP="005450A6">
                      <w:r w:rsidRPr="00EB128F">
                        <w:t>    {</w:t>
                      </w:r>
                    </w:p>
                    <w:p w14:paraId="78E79753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id</w:t>
                      </w:r>
                      <w:proofErr w:type="spellEnd"/>
                      <w:r w:rsidRPr="00EB128F">
                        <w:t>": 4,</w:t>
                      </w:r>
                    </w:p>
                    <w:p w14:paraId="67A55684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felhasznalo_id</w:t>
                      </w:r>
                      <w:proofErr w:type="spellEnd"/>
                      <w:r w:rsidRPr="00EB128F">
                        <w:t>": 4,</w:t>
                      </w:r>
                    </w:p>
                    <w:p w14:paraId="4CF50076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uzenet</w:t>
                      </w:r>
                      <w:proofErr w:type="spellEnd"/>
                      <w:r w:rsidRPr="00EB128F">
                        <w:t>": "Hello, szeretnék érdeklődni a semmiről.",</w:t>
                      </w:r>
                    </w:p>
                    <w:p w14:paraId="6E1F8808" w14:textId="77777777" w:rsidR="005450A6" w:rsidRPr="00EB128F" w:rsidRDefault="005450A6" w:rsidP="005450A6">
                      <w:r w:rsidRPr="00EB128F">
                        <w:t>        "</w:t>
                      </w:r>
                      <w:proofErr w:type="spellStart"/>
                      <w:r w:rsidRPr="00EB128F">
                        <w:t>rogzites</w:t>
                      </w:r>
                      <w:proofErr w:type="spellEnd"/>
                      <w:r w:rsidRPr="00EB128F">
                        <w:t>": "2024-10-07T16:14:45.000+00:00"</w:t>
                      </w:r>
                    </w:p>
                    <w:p w14:paraId="4AB27A97" w14:textId="77777777" w:rsidR="005450A6" w:rsidRPr="00EB128F" w:rsidRDefault="005450A6" w:rsidP="005450A6">
                      <w:r w:rsidRPr="00EB128F">
                        <w:t>    }</w:t>
                      </w:r>
                    </w:p>
                    <w:p w14:paraId="3C15CB0C" w14:textId="77777777" w:rsidR="005450A6" w:rsidRPr="00EB128F" w:rsidRDefault="005450A6" w:rsidP="005450A6">
                      <w:r w:rsidRPr="00EB128F">
                        <w:t>]</w:t>
                      </w:r>
                    </w:p>
                    <w:p w14:paraId="2B1B5D2F" w14:textId="77777777" w:rsidR="005450A6" w:rsidRDefault="005450A6" w:rsidP="005450A6"/>
                  </w:txbxContent>
                </v:textbox>
                <w10:wrap type="square"/>
              </v:shape>
            </w:pict>
          </mc:Fallback>
        </mc:AlternateContent>
      </w:r>
    </w:p>
    <w:p w14:paraId="1B504160" w14:textId="77777777" w:rsidR="005450A6" w:rsidRDefault="005450A6" w:rsidP="005450A6">
      <w:pPr>
        <w:pStyle w:val="szdszveg"/>
        <w:ind w:firstLine="0"/>
      </w:pPr>
      <w:r>
        <w:t xml:space="preserve">  </w:t>
      </w:r>
    </w:p>
    <w:p w14:paraId="70E8C69B" w14:textId="77777777" w:rsidR="005450A6" w:rsidRDefault="005450A6" w:rsidP="005450A6">
      <w:pPr>
        <w:pStyle w:val="szdszveg"/>
        <w:ind w:firstLine="0"/>
      </w:pPr>
    </w:p>
    <w:p w14:paraId="2D181422" w14:textId="77777777" w:rsidR="005450A6" w:rsidRDefault="005450A6" w:rsidP="005450A6">
      <w:pPr>
        <w:pStyle w:val="szdszveg"/>
        <w:ind w:firstLine="0"/>
      </w:pPr>
    </w:p>
    <w:p w14:paraId="0FC91E84" w14:textId="77777777" w:rsidR="005450A6" w:rsidRDefault="005450A6" w:rsidP="005450A6">
      <w:pPr>
        <w:pStyle w:val="szdszveg"/>
        <w:ind w:firstLine="0"/>
      </w:pPr>
    </w:p>
    <w:p w14:paraId="31A47057" w14:textId="77777777" w:rsidR="005450A6" w:rsidRDefault="005450A6" w:rsidP="005450A6">
      <w:pPr>
        <w:pStyle w:val="szdszveg"/>
        <w:ind w:firstLine="0"/>
      </w:pPr>
    </w:p>
    <w:p w14:paraId="0C7690E7" w14:textId="77777777" w:rsidR="005450A6" w:rsidRDefault="005450A6" w:rsidP="005450A6">
      <w:pPr>
        <w:pStyle w:val="szdszveg"/>
        <w:ind w:firstLine="0"/>
      </w:pPr>
    </w:p>
    <w:p w14:paraId="3BA1927C" w14:textId="77777777" w:rsidR="005450A6" w:rsidRDefault="005450A6" w:rsidP="005450A6">
      <w:pPr>
        <w:pStyle w:val="szdszveg"/>
        <w:ind w:firstLine="0"/>
      </w:pPr>
    </w:p>
    <w:p w14:paraId="407D6B19" w14:textId="77777777" w:rsidR="005450A6" w:rsidRDefault="005450A6" w:rsidP="005450A6">
      <w:pPr>
        <w:pStyle w:val="szdszveg"/>
        <w:ind w:firstLine="0"/>
      </w:pPr>
    </w:p>
    <w:p w14:paraId="268285EF" w14:textId="77777777" w:rsidR="005450A6" w:rsidRDefault="005450A6" w:rsidP="005450A6">
      <w:pPr>
        <w:pStyle w:val="szdszveg"/>
        <w:ind w:firstLine="0"/>
      </w:pPr>
    </w:p>
    <w:p w14:paraId="7858F238" w14:textId="77777777" w:rsidR="005450A6" w:rsidRDefault="005450A6" w:rsidP="005450A6">
      <w:pPr>
        <w:pStyle w:val="szdszveg"/>
        <w:ind w:firstLine="0"/>
      </w:pPr>
    </w:p>
    <w:p w14:paraId="07514ABA" w14:textId="77777777" w:rsidR="005450A6" w:rsidRDefault="005450A6" w:rsidP="005450A6">
      <w:pPr>
        <w:pStyle w:val="szdcmsor3"/>
      </w:pPr>
      <w:r>
        <w:t xml:space="preserve">/post </w:t>
      </w:r>
      <w:proofErr w:type="spellStart"/>
      <w:r>
        <w:t>POST</w:t>
      </w:r>
      <w:proofErr w:type="spellEnd"/>
      <w:r>
        <w:t xml:space="preserve"> végpont</w:t>
      </w:r>
    </w:p>
    <w:p w14:paraId="54AC8920" w14:textId="77777777" w:rsidR="005450A6" w:rsidRDefault="005450A6" w:rsidP="005450A6">
      <w:pPr>
        <w:pStyle w:val="szdszveg"/>
      </w:pPr>
      <w:r>
        <w:t xml:space="preserve">Új üzenet rögzítésére nyújt lehetőséget. A </w:t>
      </w:r>
      <w:hyperlink r:id="rId19" w:history="1">
        <w:r w:rsidRPr="005B618A">
          <w:rPr>
            <w:rStyle w:val="Hiperhivatkozs"/>
          </w:rPr>
          <w:t>http://localhost:8080/api/message/post</w:t>
        </w:r>
      </w:hyperlink>
      <w:r>
        <w:t xml:space="preserve"> </w:t>
      </w:r>
      <w:proofErr w:type="spellStart"/>
      <w:r>
        <w:t>url-re</w:t>
      </w:r>
      <w:proofErr w:type="spellEnd"/>
      <w:r>
        <w:t xml:space="preserve"> indított POST kéréssel érhető el a végpont. </w:t>
      </w:r>
    </w:p>
    <w:p w14:paraId="7A157C5E" w14:textId="77777777" w:rsidR="005450A6" w:rsidRDefault="005450A6" w:rsidP="005450A6">
      <w:pPr>
        <w:pStyle w:val="szdszve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FBD3AF8" wp14:editId="098C1B2E">
                <wp:simplePos x="0" y="0"/>
                <wp:positionH relativeFrom="margin">
                  <wp:posOffset>2664460</wp:posOffset>
                </wp:positionH>
                <wp:positionV relativeFrom="paragraph">
                  <wp:posOffset>415290</wp:posOffset>
                </wp:positionV>
                <wp:extent cx="2857500" cy="9334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276975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9509" w14:textId="77777777" w:rsidR="005450A6" w:rsidRPr="006A2EA5" w:rsidRDefault="005450A6" w:rsidP="005450A6">
                            <w:r w:rsidRPr="006A2EA5">
                              <w:t>{</w:t>
                            </w:r>
                          </w:p>
                          <w:p w14:paraId="50AC669D" w14:textId="77777777" w:rsidR="005450A6" w:rsidRPr="006A2EA5" w:rsidRDefault="005450A6" w:rsidP="005450A6">
                            <w:r w:rsidRPr="006A2EA5">
                              <w:t>    "</w:t>
                            </w:r>
                            <w:proofErr w:type="spellStart"/>
                            <w:r w:rsidRPr="006A2EA5">
                              <w:t>felhasznalo_id</w:t>
                            </w:r>
                            <w:proofErr w:type="spellEnd"/>
                            <w:proofErr w:type="gramStart"/>
                            <w:r w:rsidRPr="006A2EA5">
                              <w:t>" :</w:t>
                            </w:r>
                            <w:proofErr w:type="gramEnd"/>
                            <w:r w:rsidRPr="006A2EA5">
                              <w:t xml:space="preserve"> 10,</w:t>
                            </w:r>
                          </w:p>
                          <w:p w14:paraId="00E987E8" w14:textId="77777777" w:rsidR="005450A6" w:rsidRPr="006A2EA5" w:rsidRDefault="005450A6" w:rsidP="005450A6">
                            <w:r w:rsidRPr="006A2EA5">
                              <w:t>    "</w:t>
                            </w:r>
                            <w:proofErr w:type="spellStart"/>
                            <w:r w:rsidRPr="006A2EA5">
                              <w:t>uzenet</w:t>
                            </w:r>
                            <w:proofErr w:type="spellEnd"/>
                            <w:proofErr w:type="gramStart"/>
                            <w:r w:rsidRPr="006A2EA5">
                              <w:t>" :</w:t>
                            </w:r>
                            <w:proofErr w:type="gramEnd"/>
                            <w:r w:rsidRPr="006A2EA5">
                              <w:t xml:space="preserve"> "Itt egy példa üzenet."</w:t>
                            </w:r>
                          </w:p>
                          <w:p w14:paraId="1A0F6DDB" w14:textId="77777777" w:rsidR="005450A6" w:rsidRPr="006A2EA5" w:rsidRDefault="005450A6" w:rsidP="005450A6">
                            <w:r w:rsidRPr="006A2EA5">
                              <w:t>}</w:t>
                            </w:r>
                          </w:p>
                          <w:p w14:paraId="5CF6223B" w14:textId="77777777" w:rsidR="005450A6" w:rsidRDefault="005450A6" w:rsidP="005450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3AF8" id="_x0000_s1027" type="#_x0000_t202" style="position:absolute;left:0;text-align:left;margin-left:209.8pt;margin-top:32.7pt;width:225pt;height:7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">
                <v:textbox>
                  <w:txbxContent>
                    <w:p w14:paraId="53D29509" w14:textId="77777777" w:rsidR="005450A6" w:rsidRPr="006A2EA5" w:rsidRDefault="005450A6" w:rsidP="005450A6">
                      <w:r w:rsidRPr="006A2EA5">
                        <w:t>{</w:t>
                      </w:r>
                    </w:p>
                    <w:p w14:paraId="50AC669D" w14:textId="77777777" w:rsidR="005450A6" w:rsidRPr="006A2EA5" w:rsidRDefault="005450A6" w:rsidP="005450A6">
                      <w:r w:rsidRPr="006A2EA5">
                        <w:t>    "</w:t>
                      </w:r>
                      <w:proofErr w:type="spellStart"/>
                      <w:r w:rsidRPr="006A2EA5">
                        <w:t>felhasznalo_id</w:t>
                      </w:r>
                      <w:proofErr w:type="spellEnd"/>
                      <w:proofErr w:type="gramStart"/>
                      <w:r w:rsidRPr="006A2EA5">
                        <w:t>" :</w:t>
                      </w:r>
                      <w:proofErr w:type="gramEnd"/>
                      <w:r w:rsidRPr="006A2EA5">
                        <w:t xml:space="preserve"> 10,</w:t>
                      </w:r>
                    </w:p>
                    <w:p w14:paraId="00E987E8" w14:textId="77777777" w:rsidR="005450A6" w:rsidRPr="006A2EA5" w:rsidRDefault="005450A6" w:rsidP="005450A6">
                      <w:r w:rsidRPr="006A2EA5">
                        <w:t>    "</w:t>
                      </w:r>
                      <w:proofErr w:type="spellStart"/>
                      <w:r w:rsidRPr="006A2EA5">
                        <w:t>uzenet</w:t>
                      </w:r>
                      <w:proofErr w:type="spellEnd"/>
                      <w:proofErr w:type="gramStart"/>
                      <w:r w:rsidRPr="006A2EA5">
                        <w:t>" :</w:t>
                      </w:r>
                      <w:proofErr w:type="gramEnd"/>
                      <w:r w:rsidRPr="006A2EA5">
                        <w:t xml:space="preserve"> "Itt egy példa üzenet."</w:t>
                      </w:r>
                    </w:p>
                    <w:p w14:paraId="1A0F6DDB" w14:textId="77777777" w:rsidR="005450A6" w:rsidRPr="006A2EA5" w:rsidRDefault="005450A6" w:rsidP="005450A6">
                      <w:r w:rsidRPr="006A2EA5">
                        <w:t>}</w:t>
                      </w:r>
                    </w:p>
                    <w:p w14:paraId="5CF6223B" w14:textId="77777777" w:rsidR="005450A6" w:rsidRDefault="005450A6" w:rsidP="005450A6"/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REST kérésen keresztül, nem rögzíthető felhasználó nélküli üzenet, vagyis „Vendég” felhasználói rekordok nem jöhetnek létre a végponton. Példa </w:t>
      </w:r>
      <w:proofErr w:type="spellStart"/>
      <w:r>
        <w:t>request</w:t>
      </w:r>
      <w:proofErr w:type="spellEnd"/>
      <w:r>
        <w:t xml:space="preserve"> body: </w:t>
      </w:r>
    </w:p>
    <w:p w14:paraId="255129FF" w14:textId="77777777" w:rsidR="005450A6" w:rsidRDefault="005450A6" w:rsidP="005450A6">
      <w:pPr>
        <w:pStyle w:val="szdszveg"/>
      </w:pPr>
    </w:p>
    <w:p w14:paraId="35C4DB40" w14:textId="77777777" w:rsidR="005450A6" w:rsidRDefault="005450A6" w:rsidP="005450A6">
      <w:pPr>
        <w:pStyle w:val="szdszveg"/>
      </w:pPr>
    </w:p>
    <w:p w14:paraId="5C1C0841" w14:textId="77777777" w:rsidR="005450A6" w:rsidRDefault="005450A6" w:rsidP="005450A6">
      <w:pPr>
        <w:pStyle w:val="szdszveg"/>
      </w:pPr>
    </w:p>
    <w:p w14:paraId="3A7595EE" w14:textId="77777777" w:rsidR="005450A6" w:rsidRDefault="005450A6" w:rsidP="005450A6">
      <w:pPr>
        <w:pStyle w:val="szdszveg"/>
      </w:pPr>
      <w:r>
        <w:t>A válasz sikeres rögzítés esetén 200, egyéb esetben 400-as státusszal és a probléma okával tér vissza, mint a „</w:t>
      </w:r>
      <w:proofErr w:type="spellStart"/>
      <w:r>
        <w:t>Message</w:t>
      </w:r>
      <w:proofErr w:type="spellEnd"/>
      <w:r>
        <w:t xml:space="preserve"> must be </w:t>
      </w:r>
      <w:proofErr w:type="spellStart"/>
      <w:r>
        <w:t>filled</w:t>
      </w:r>
      <w:proofErr w:type="spellEnd"/>
      <w:r>
        <w:t>”.</w:t>
      </w:r>
    </w:p>
    <w:p w14:paraId="4C05B004" w14:textId="77777777" w:rsidR="005450A6" w:rsidRDefault="005450A6" w:rsidP="005450A6">
      <w:pPr>
        <w:pStyle w:val="szdszveg"/>
        <w:ind w:firstLine="0"/>
      </w:pPr>
    </w:p>
    <w:p w14:paraId="113E5A27" w14:textId="77777777" w:rsidR="005450A6" w:rsidRDefault="005450A6" w:rsidP="005450A6">
      <w:pPr>
        <w:pStyle w:val="szdszveg"/>
        <w:ind w:firstLine="0"/>
      </w:pPr>
    </w:p>
    <w:p w14:paraId="201555B3" w14:textId="77777777" w:rsidR="005450A6" w:rsidRDefault="005450A6" w:rsidP="005450A6">
      <w:pPr>
        <w:pStyle w:val="szdcmsor2"/>
      </w:pPr>
      <w:r>
        <w:lastRenderedPageBreak/>
        <w:t xml:space="preserve">Statisztikai végpontok </w:t>
      </w:r>
      <w:r w:rsidRPr="00F27D57">
        <w:rPr>
          <w:b w:val="0"/>
          <w:bCs/>
          <w:i/>
          <w:iCs/>
        </w:rPr>
        <w:t>/</w:t>
      </w:r>
      <w:proofErr w:type="spellStart"/>
      <w:r w:rsidRPr="00F27D57">
        <w:rPr>
          <w:b w:val="0"/>
          <w:bCs/>
          <w:i/>
          <w:iCs/>
        </w:rPr>
        <w:t>api</w:t>
      </w:r>
      <w:proofErr w:type="spellEnd"/>
      <w:r w:rsidRPr="00F27D57">
        <w:rPr>
          <w:b w:val="0"/>
          <w:bCs/>
          <w:i/>
          <w:iCs/>
        </w:rPr>
        <w:t>/</w:t>
      </w:r>
      <w:proofErr w:type="spellStart"/>
      <w:r w:rsidRPr="00F27D57">
        <w:rPr>
          <w:b w:val="0"/>
          <w:bCs/>
          <w:i/>
          <w:iCs/>
        </w:rPr>
        <w:t>stat</w:t>
      </w:r>
      <w:proofErr w:type="spellEnd"/>
    </w:p>
    <w:p w14:paraId="6D856B19" w14:textId="77777777" w:rsidR="005450A6" w:rsidRDefault="005450A6" w:rsidP="005450A6">
      <w:pPr>
        <w:pStyle w:val="szdszveg"/>
      </w:pPr>
      <w:r>
        <w:t>Az importált adatbázis adatokból, néhány kisebb statisztikát készítettünk, ezek érhetők itt el.</w:t>
      </w:r>
    </w:p>
    <w:p w14:paraId="326A8B54" w14:textId="77777777" w:rsidR="005450A6" w:rsidRDefault="005450A6" w:rsidP="005450A6">
      <w:pPr>
        <w:pStyle w:val="szdcmsor3"/>
      </w:pPr>
      <w:r>
        <w:t>/</w:t>
      </w:r>
      <w:proofErr w:type="spellStart"/>
      <w:r>
        <w:t>winner</w:t>
      </w:r>
      <w:proofErr w:type="spellEnd"/>
      <w:r>
        <w:t xml:space="preserve"> GET végpont</w:t>
      </w:r>
    </w:p>
    <w:p w14:paraId="3C6FE910" w14:textId="77777777" w:rsidR="005450A6" w:rsidRDefault="005450A6" w:rsidP="005450A6">
      <w:pPr>
        <w:pStyle w:val="szdszveg"/>
      </w:pPr>
      <w:r w:rsidRPr="004D2F1E">
        <w:t xml:space="preserve">Ez a végpont visszaadja az összes rekordot a nyertes </w:t>
      </w:r>
      <w:proofErr w:type="spellStart"/>
      <w:r>
        <w:t>view-ból</w:t>
      </w:r>
      <w:proofErr w:type="spellEnd"/>
      <w:r w:rsidRPr="004D2F1E">
        <w:t xml:space="preserve">. A végpont a </w:t>
      </w:r>
      <w:proofErr w:type="spellStart"/>
      <w:r w:rsidRPr="004D2F1E">
        <w:t>nyertesRepository.findAll</w:t>
      </w:r>
      <w:proofErr w:type="spellEnd"/>
      <w:r w:rsidRPr="004D2F1E">
        <w:t>() metódus</w:t>
      </w:r>
      <w:r>
        <w:t xml:space="preserve"> segítségével kérdezi le az adatokat. </w:t>
      </w:r>
    </w:p>
    <w:p w14:paraId="2C4CD298" w14:textId="77777777" w:rsidR="005450A6" w:rsidRDefault="005450A6" w:rsidP="005450A6">
      <w:pPr>
        <w:pStyle w:val="szdszve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FB7A71" wp14:editId="70952CDF">
            <wp:simplePos x="0" y="0"/>
            <wp:positionH relativeFrom="margin">
              <wp:align>right</wp:align>
            </wp:positionH>
            <wp:positionV relativeFrom="paragraph">
              <wp:posOffset>244157</wp:posOffset>
            </wp:positionV>
            <wp:extent cx="3443288" cy="1680886"/>
            <wp:effectExtent l="0" t="0" r="5080" b="0"/>
            <wp:wrapSquare wrapText="bothSides"/>
            <wp:docPr id="578954797" name="Kép 1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54797" name="Kép 1" descr="A képen szöveg, képernyőkép, Betűtípus, képernyő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6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hyperlink r:id="rId21" w:history="1">
        <w:r w:rsidRPr="004D719B">
          <w:rPr>
            <w:rStyle w:val="Hiperhivatkozs"/>
          </w:rPr>
          <w:t>http://localhost:8080/api/stat/winner</w:t>
        </w:r>
      </w:hyperlink>
      <w:r>
        <w:t xml:space="preserve"> </w:t>
      </w:r>
      <w:proofErr w:type="spellStart"/>
      <w:r>
        <w:t>url-re</w:t>
      </w:r>
      <w:proofErr w:type="spellEnd"/>
      <w:r>
        <w:t xml:space="preserve"> indított GET kéréssel a képen látható </w:t>
      </w:r>
      <w:proofErr w:type="spellStart"/>
      <w:r>
        <w:t>json</w:t>
      </w:r>
      <w:proofErr w:type="spellEnd"/>
      <w:r>
        <w:t xml:space="preserve"> érhető el.</w:t>
      </w:r>
    </w:p>
    <w:p w14:paraId="1A37EB83" w14:textId="77777777" w:rsidR="005450A6" w:rsidRDefault="005450A6" w:rsidP="005450A6">
      <w:pPr>
        <w:pStyle w:val="szdszveg"/>
      </w:pPr>
    </w:p>
    <w:p w14:paraId="6E52AF58" w14:textId="77777777" w:rsidR="005450A6" w:rsidRDefault="005450A6" w:rsidP="005450A6">
      <w:pPr>
        <w:pStyle w:val="szdszveg"/>
      </w:pPr>
    </w:p>
    <w:p w14:paraId="751DA9FE" w14:textId="77777777" w:rsidR="005450A6" w:rsidRDefault="005450A6" w:rsidP="005450A6">
      <w:pPr>
        <w:pStyle w:val="szdszveg"/>
      </w:pPr>
    </w:p>
    <w:p w14:paraId="0E0F6C30" w14:textId="77777777" w:rsidR="005450A6" w:rsidRDefault="005450A6" w:rsidP="005450A6">
      <w:pPr>
        <w:pStyle w:val="szdszveg"/>
      </w:pPr>
    </w:p>
    <w:p w14:paraId="00B62B1C" w14:textId="77777777" w:rsidR="005450A6" w:rsidRDefault="005450A6" w:rsidP="005450A6">
      <w:pPr>
        <w:pStyle w:val="szdszveg"/>
      </w:pPr>
    </w:p>
    <w:p w14:paraId="67A07117" w14:textId="77777777" w:rsidR="005450A6" w:rsidRDefault="005450A6" w:rsidP="005450A6">
      <w:pPr>
        <w:pStyle w:val="szdszveg"/>
      </w:pPr>
    </w:p>
    <w:p w14:paraId="111F67BC" w14:textId="77777777" w:rsidR="005450A6" w:rsidRDefault="005450A6" w:rsidP="005450A6">
      <w:pPr>
        <w:pStyle w:val="szdszveg"/>
      </w:pPr>
    </w:p>
    <w:p w14:paraId="7CDB5735" w14:textId="77777777" w:rsidR="005450A6" w:rsidRDefault="005450A6" w:rsidP="005450A6">
      <w:pPr>
        <w:pStyle w:val="szdcmsor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E74F77" wp14:editId="35E043CD">
            <wp:simplePos x="0" y="0"/>
            <wp:positionH relativeFrom="margin">
              <wp:align>right</wp:align>
            </wp:positionH>
            <wp:positionV relativeFrom="paragraph">
              <wp:posOffset>83502</wp:posOffset>
            </wp:positionV>
            <wp:extent cx="2141220" cy="4600575"/>
            <wp:effectExtent l="0" t="0" r="0" b="9525"/>
            <wp:wrapSquare wrapText="bothSides"/>
            <wp:docPr id="136008763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7635" name="Kép 1" descr="A képen szöveg, képernyőkép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proofErr w:type="spellStart"/>
      <w:r>
        <w:t>statistics</w:t>
      </w:r>
      <w:proofErr w:type="spellEnd"/>
      <w:r>
        <w:t xml:space="preserve"> GET végpont</w:t>
      </w:r>
    </w:p>
    <w:p w14:paraId="05AD8A23" w14:textId="77777777" w:rsidR="005450A6" w:rsidRDefault="005450A6" w:rsidP="005450A6">
      <w:pPr>
        <w:pStyle w:val="szdszveg"/>
      </w:pPr>
      <w:r>
        <w:t xml:space="preserve">Ezen a végponton az oldalon látható statisztikák közül kerül átadásra a versenyek száma, a pilóták száma, valamint egy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arrayben</w:t>
      </w:r>
      <w:proofErr w:type="spellEnd"/>
      <w:r>
        <w:t xml:space="preserve"> a nemzetekre összesített nyertesek száma. </w:t>
      </w:r>
    </w:p>
    <w:p w14:paraId="6D991A2F" w14:textId="77777777" w:rsidR="005450A6" w:rsidRDefault="005450A6" w:rsidP="005450A6">
      <w:pPr>
        <w:pStyle w:val="szdszveg"/>
      </w:pPr>
      <w:r>
        <w:t xml:space="preserve">A </w:t>
      </w:r>
      <w:hyperlink r:id="rId23" w:history="1">
        <w:r w:rsidRPr="004D719B">
          <w:rPr>
            <w:rStyle w:val="Hiperhivatkozs"/>
          </w:rPr>
          <w:t>http://localhost:8080/api/stat/statistics</w:t>
        </w:r>
      </w:hyperlink>
      <w:r>
        <w:t xml:space="preserve"> </w:t>
      </w:r>
      <w:proofErr w:type="spellStart"/>
      <w:r>
        <w:t>url-re</w:t>
      </w:r>
      <w:proofErr w:type="spellEnd"/>
      <w:r>
        <w:t xml:space="preserve"> indított GET kérés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json</w:t>
      </w:r>
      <w:proofErr w:type="spellEnd"/>
      <w:r>
        <w:t>-je látható a képen.</w:t>
      </w:r>
    </w:p>
    <w:p w14:paraId="258E6321" w14:textId="77777777" w:rsidR="005450A6" w:rsidRDefault="005450A6" w:rsidP="005450A6">
      <w:pPr>
        <w:pStyle w:val="szdszveg"/>
        <w:ind w:firstLine="0"/>
      </w:pPr>
      <w:r>
        <w:br w:type="page"/>
      </w:r>
    </w:p>
    <w:p w14:paraId="627DABBF" w14:textId="77777777" w:rsidR="005450A6" w:rsidRDefault="005450A6" w:rsidP="005450A6">
      <w:pPr>
        <w:pStyle w:val="szdcmsor2"/>
      </w:pPr>
      <w:r>
        <w:lastRenderedPageBreak/>
        <w:t>Hitelesítő végpont</w:t>
      </w:r>
    </w:p>
    <w:p w14:paraId="0A32B886" w14:textId="77777777" w:rsidR="005450A6" w:rsidRDefault="005450A6" w:rsidP="005450A6">
      <w:pPr>
        <w:pStyle w:val="szdszveg"/>
      </w:pPr>
      <w:r>
        <w:t xml:space="preserve">Az alkalmazás hitelesítését Spring </w:t>
      </w:r>
      <w:proofErr w:type="spellStart"/>
      <w:r>
        <w:t>Security</w:t>
      </w:r>
      <w:proofErr w:type="spellEnd"/>
      <w:r>
        <w:t xml:space="preserve">-vel oldottuk meg. Az oldalon a bejelentkezés a beépített módon történik, viszont egy REST végponton keresztül lehetőséget biztosítunk regisztrációhoz. A </w:t>
      </w:r>
      <w:hyperlink r:id="rId24" w:history="1">
        <w:r w:rsidRPr="00492787">
          <w:rPr>
            <w:rStyle w:val="Hiperhivatkozs"/>
          </w:rPr>
          <w:t>http://localhost:8080/auth/registration</w:t>
        </w:r>
      </w:hyperlink>
      <w:r>
        <w:t xml:space="preserve"> </w:t>
      </w:r>
      <w:proofErr w:type="spellStart"/>
      <w:r>
        <w:t>url-re</w:t>
      </w:r>
      <w:proofErr w:type="spellEnd"/>
      <w:r>
        <w:t xml:space="preserve"> küldött http POST kéréssel érhető el a regisztrációs végpont.</w:t>
      </w:r>
    </w:p>
    <w:p w14:paraId="56DDA300" w14:textId="77777777" w:rsidR="005450A6" w:rsidRDefault="005450A6" w:rsidP="005450A6">
      <w:pPr>
        <w:pStyle w:val="szdszveg"/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95D275" wp14:editId="49B7BB2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95775" cy="3210560"/>
            <wp:effectExtent l="0" t="0" r="9525" b="8890"/>
            <wp:wrapSquare wrapText="bothSides"/>
            <wp:docPr id="211909057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9057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32B4B" w14:textId="77777777" w:rsidR="005450A6" w:rsidRDefault="005450A6" w:rsidP="005450A6">
      <w:pPr>
        <w:pStyle w:val="szdszveg"/>
        <w:ind w:firstLine="0"/>
      </w:pPr>
    </w:p>
    <w:p w14:paraId="4D608C20" w14:textId="77777777" w:rsidR="005450A6" w:rsidRDefault="005450A6" w:rsidP="005450A6">
      <w:pPr>
        <w:pStyle w:val="szdszveg"/>
        <w:ind w:firstLine="0"/>
      </w:pPr>
    </w:p>
    <w:p w14:paraId="0BEC8417" w14:textId="77777777" w:rsidR="005450A6" w:rsidRDefault="005450A6" w:rsidP="005450A6">
      <w:pPr>
        <w:pStyle w:val="szdszveg"/>
        <w:ind w:firstLine="0"/>
      </w:pPr>
    </w:p>
    <w:p w14:paraId="0B941F61" w14:textId="77777777" w:rsidR="005450A6" w:rsidRDefault="005450A6" w:rsidP="005450A6">
      <w:pPr>
        <w:pStyle w:val="szdszveg"/>
        <w:ind w:firstLine="0"/>
      </w:pPr>
    </w:p>
    <w:p w14:paraId="4C84887B" w14:textId="77777777" w:rsidR="005450A6" w:rsidRDefault="005450A6" w:rsidP="005450A6">
      <w:pPr>
        <w:pStyle w:val="szdszveg"/>
        <w:ind w:firstLine="0"/>
      </w:pPr>
    </w:p>
    <w:p w14:paraId="1374B206" w14:textId="77777777" w:rsidR="005450A6" w:rsidRDefault="005450A6" w:rsidP="005450A6">
      <w:pPr>
        <w:pStyle w:val="szdszveg"/>
        <w:ind w:firstLine="0"/>
      </w:pPr>
    </w:p>
    <w:p w14:paraId="7EDE53C3" w14:textId="77777777" w:rsidR="005450A6" w:rsidRDefault="005450A6" w:rsidP="005450A6">
      <w:pPr>
        <w:pStyle w:val="szdszveg"/>
        <w:ind w:firstLine="0"/>
      </w:pPr>
    </w:p>
    <w:p w14:paraId="324059E6" w14:textId="77777777" w:rsidR="005450A6" w:rsidRDefault="005450A6" w:rsidP="005450A6">
      <w:pPr>
        <w:pStyle w:val="szdszveg"/>
        <w:ind w:firstLine="0"/>
      </w:pPr>
    </w:p>
    <w:p w14:paraId="69C5A258" w14:textId="77777777" w:rsidR="005450A6" w:rsidRDefault="005450A6" w:rsidP="005450A6">
      <w:pPr>
        <w:pStyle w:val="szdszveg"/>
        <w:ind w:firstLine="0"/>
      </w:pPr>
    </w:p>
    <w:p w14:paraId="5DF20958" w14:textId="77777777" w:rsidR="005450A6" w:rsidRDefault="005450A6" w:rsidP="005450A6">
      <w:pPr>
        <w:pStyle w:val="szdszveg"/>
        <w:ind w:firstLine="0"/>
      </w:pPr>
    </w:p>
    <w:p w14:paraId="295D6D15" w14:textId="77777777" w:rsidR="005450A6" w:rsidRDefault="005450A6" w:rsidP="005450A6">
      <w:pPr>
        <w:pStyle w:val="szdszveg"/>
        <w:ind w:firstLine="0"/>
      </w:pPr>
    </w:p>
    <w:p w14:paraId="002E78A1" w14:textId="77777777" w:rsidR="005450A6" w:rsidRDefault="005450A6" w:rsidP="005450A6">
      <w:pPr>
        <w:pStyle w:val="szdszveg"/>
        <w:ind w:firstLine="0"/>
      </w:pPr>
    </w:p>
    <w:p w14:paraId="11D65C3B" w14:textId="77777777" w:rsidR="005450A6" w:rsidRDefault="005450A6" w:rsidP="005450A6">
      <w:pPr>
        <w:pStyle w:val="szdszveg"/>
        <w:ind w:firstLine="3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94A41C" wp14:editId="69689C30">
                <wp:simplePos x="0" y="0"/>
                <wp:positionH relativeFrom="margin">
                  <wp:align>right</wp:align>
                </wp:positionH>
                <wp:positionV relativeFrom="paragraph">
                  <wp:posOffset>432118</wp:posOffset>
                </wp:positionV>
                <wp:extent cx="3712845" cy="1522095"/>
                <wp:effectExtent l="0" t="0" r="20955" b="20955"/>
                <wp:wrapSquare wrapText="bothSides"/>
                <wp:docPr id="18426583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52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1533" w14:textId="77777777" w:rsidR="005450A6" w:rsidRDefault="005450A6" w:rsidP="005450A6">
                            <w:proofErr w:type="spellStart"/>
                            <w:r>
                              <w:t>curl</w:t>
                            </w:r>
                            <w:proofErr w:type="spellEnd"/>
                            <w:r>
                              <w:t xml:space="preserve"> --</w:t>
                            </w:r>
                            <w:proofErr w:type="spellStart"/>
                            <w:r>
                              <w:t>location</w:t>
                            </w:r>
                            <w:proofErr w:type="spellEnd"/>
                            <w:r>
                              <w:t xml:space="preserve"> 'http://localhost:8080/</w:t>
                            </w:r>
                            <w:proofErr w:type="spellStart"/>
                            <w:r>
                              <w:t>auth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registration</w:t>
                            </w:r>
                            <w:proofErr w:type="spellEnd"/>
                            <w:r>
                              <w:t>' \</w:t>
                            </w:r>
                          </w:p>
                          <w:p w14:paraId="3E162CEE" w14:textId="77777777" w:rsidR="005450A6" w:rsidRDefault="005450A6" w:rsidP="005450A6">
                            <w:r>
                              <w:t>--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Content-Type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application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' \</w:t>
                            </w:r>
                          </w:p>
                          <w:p w14:paraId="73C67369" w14:textId="77777777" w:rsidR="005450A6" w:rsidRDefault="005450A6" w:rsidP="005450A6">
                            <w:r>
                              <w:t>--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'</w:t>
                            </w:r>
                            <w:proofErr w:type="spellStart"/>
                            <w:r>
                              <w:t>Authorization</w:t>
                            </w:r>
                            <w:proofErr w:type="spellEnd"/>
                            <w:r>
                              <w:t xml:space="preserve">: Basic </w:t>
                            </w:r>
                            <w:proofErr w:type="spellStart"/>
                            <w:r>
                              <w:t>dXNlcjph</w:t>
                            </w:r>
                            <w:proofErr w:type="spellEnd"/>
                            <w:r>
                              <w:t>' \</w:t>
                            </w:r>
                          </w:p>
                          <w:p w14:paraId="1F4671E4" w14:textId="77777777" w:rsidR="005450A6" w:rsidRDefault="005450A6" w:rsidP="005450A6">
                            <w:r>
                              <w:t>--</w:t>
                            </w:r>
                            <w:proofErr w:type="spellStart"/>
                            <w:r>
                              <w:t>data-raw</w:t>
                            </w:r>
                            <w:proofErr w:type="spellEnd"/>
                            <w:r>
                              <w:t xml:space="preserve"> '{</w:t>
                            </w:r>
                          </w:p>
                          <w:p w14:paraId="6C8BFD49" w14:textId="77777777" w:rsidR="005450A6" w:rsidRDefault="005450A6" w:rsidP="005450A6">
                            <w:r>
                              <w:t xml:space="preserve">    "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"tesztmail@mailcim.hu",</w:t>
                            </w:r>
                          </w:p>
                          <w:p w14:paraId="5180C1F8" w14:textId="77777777" w:rsidR="005450A6" w:rsidRDefault="005450A6" w:rsidP="005450A6">
                            <w:r>
                              <w:t xml:space="preserve">    "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"admin1234"</w:t>
                            </w:r>
                          </w:p>
                          <w:p w14:paraId="539E2906" w14:textId="77777777" w:rsidR="005450A6" w:rsidRDefault="005450A6" w:rsidP="005450A6">
                            <w:r>
                              <w:t>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4A41C" id="_x0000_s1028" type="#_x0000_t202" style="position:absolute;left:0;text-align:left;margin-left:241.15pt;margin-top:34.05pt;width:292.35pt;height:119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">
                <v:textbox>
                  <w:txbxContent>
                    <w:p w14:paraId="698C1533" w14:textId="77777777" w:rsidR="005450A6" w:rsidRDefault="005450A6" w:rsidP="005450A6">
                      <w:proofErr w:type="spellStart"/>
                      <w:r>
                        <w:t>curl</w:t>
                      </w:r>
                      <w:proofErr w:type="spellEnd"/>
                      <w:r>
                        <w:t xml:space="preserve"> --</w:t>
                      </w:r>
                      <w:proofErr w:type="spellStart"/>
                      <w:r>
                        <w:t>location</w:t>
                      </w:r>
                      <w:proofErr w:type="spellEnd"/>
                      <w:r>
                        <w:t xml:space="preserve"> 'http://localhost:8080/</w:t>
                      </w:r>
                      <w:proofErr w:type="spellStart"/>
                      <w:r>
                        <w:t>auth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registration</w:t>
                      </w:r>
                      <w:proofErr w:type="spellEnd"/>
                      <w:r>
                        <w:t>' \</w:t>
                      </w:r>
                    </w:p>
                    <w:p w14:paraId="3E162CEE" w14:textId="77777777" w:rsidR="005450A6" w:rsidRDefault="005450A6" w:rsidP="005450A6">
                      <w:r>
                        <w:t>--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Content-Type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application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' \</w:t>
                      </w:r>
                    </w:p>
                    <w:p w14:paraId="73C67369" w14:textId="77777777" w:rsidR="005450A6" w:rsidRDefault="005450A6" w:rsidP="005450A6">
                      <w:r>
                        <w:t>--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'</w:t>
                      </w:r>
                      <w:proofErr w:type="spellStart"/>
                      <w:r>
                        <w:t>Authorization</w:t>
                      </w:r>
                      <w:proofErr w:type="spellEnd"/>
                      <w:r>
                        <w:t xml:space="preserve">: Basic </w:t>
                      </w:r>
                      <w:proofErr w:type="spellStart"/>
                      <w:r>
                        <w:t>dXNlcjph</w:t>
                      </w:r>
                      <w:proofErr w:type="spellEnd"/>
                      <w:r>
                        <w:t>' \</w:t>
                      </w:r>
                    </w:p>
                    <w:p w14:paraId="1F4671E4" w14:textId="77777777" w:rsidR="005450A6" w:rsidRDefault="005450A6" w:rsidP="005450A6">
                      <w:r>
                        <w:t>--</w:t>
                      </w:r>
                      <w:proofErr w:type="spellStart"/>
                      <w:r>
                        <w:t>data-raw</w:t>
                      </w:r>
                      <w:proofErr w:type="spellEnd"/>
                      <w:r>
                        <w:t xml:space="preserve"> '{</w:t>
                      </w:r>
                    </w:p>
                    <w:p w14:paraId="6C8BFD49" w14:textId="77777777" w:rsidR="005450A6" w:rsidRDefault="005450A6" w:rsidP="005450A6">
                      <w:r>
                        <w:t xml:space="preserve">    "</w:t>
                      </w:r>
                      <w:proofErr w:type="spellStart"/>
                      <w:r>
                        <w:t>username</w:t>
                      </w:r>
                      <w:proofErr w:type="spellEnd"/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"tesztmail@mailcim.hu",</w:t>
                      </w:r>
                    </w:p>
                    <w:p w14:paraId="5180C1F8" w14:textId="77777777" w:rsidR="005450A6" w:rsidRDefault="005450A6" w:rsidP="005450A6">
                      <w:r>
                        <w:t xml:space="preserve">    "</w:t>
                      </w:r>
                      <w:proofErr w:type="spellStart"/>
                      <w:r>
                        <w:t>password</w:t>
                      </w:r>
                      <w:proofErr w:type="spellEnd"/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"admin1234"</w:t>
                      </w:r>
                    </w:p>
                    <w:p w14:paraId="539E2906" w14:textId="77777777" w:rsidR="005450A6" w:rsidRDefault="005450A6" w:rsidP="005450A6">
                      <w:r>
                        <w:t>}'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Postman lehetőséget biztosít a kérés </w:t>
      </w:r>
      <w:proofErr w:type="spellStart"/>
      <w:r>
        <w:t>cUrl</w:t>
      </w:r>
      <w:proofErr w:type="spellEnd"/>
      <w:r>
        <w:t xml:space="preserve">-ként történő másolására. A képen látható regisztrációt a következő </w:t>
      </w:r>
      <w:proofErr w:type="spellStart"/>
      <w:proofErr w:type="gramStart"/>
      <w:r>
        <w:t>cUrl</w:t>
      </w:r>
      <w:proofErr w:type="spellEnd"/>
      <w:r>
        <w:t>-el</w:t>
      </w:r>
      <w:proofErr w:type="gramEnd"/>
      <w:r>
        <w:t xml:space="preserve"> lehet megvalósítani:</w:t>
      </w:r>
    </w:p>
    <w:p w14:paraId="679D0F8F" w14:textId="77777777" w:rsidR="005450A6" w:rsidRDefault="005450A6" w:rsidP="005450A6">
      <w:pPr>
        <w:pStyle w:val="szdszveg"/>
        <w:ind w:firstLine="0"/>
      </w:pPr>
    </w:p>
    <w:p w14:paraId="0F6ADE24" w14:textId="77777777" w:rsidR="005450A6" w:rsidRDefault="005450A6" w:rsidP="005450A6">
      <w:pPr>
        <w:pStyle w:val="szdszveg"/>
        <w:ind w:firstLine="0"/>
      </w:pPr>
    </w:p>
    <w:p w14:paraId="05A37762" w14:textId="77777777" w:rsidR="005450A6" w:rsidRPr="005450A6" w:rsidRDefault="005450A6" w:rsidP="005450A6">
      <w:pPr>
        <w:widowControl w:val="0"/>
        <w:shd w:val="clear" w:color="auto" w:fill="FFFFFF" w:themeFill="background1"/>
        <w:spacing w:line="360" w:lineRule="auto"/>
        <w:jc w:val="both"/>
        <w:rPr>
          <w:rFonts w:eastAsia="Times New Roman" w:cs="Times New Roman"/>
          <w:color w:val="0D0D0D" w:themeColor="text1" w:themeTint="F2"/>
          <w:szCs w:val="24"/>
        </w:rPr>
      </w:pPr>
    </w:p>
    <w:sectPr w:rsidR="005450A6" w:rsidRPr="005450A6" w:rsidSect="0073706D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418" w:right="1418" w:bottom="1418" w:left="1418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9CE42" w14:textId="77777777" w:rsidR="006F2222" w:rsidRDefault="006F2222" w:rsidP="00402F50">
      <w:r>
        <w:separator/>
      </w:r>
    </w:p>
  </w:endnote>
  <w:endnote w:type="continuationSeparator" w:id="0">
    <w:p w14:paraId="51798455" w14:textId="77777777" w:rsidR="006F2222" w:rsidRDefault="006F2222" w:rsidP="00402F50">
      <w:r>
        <w:continuationSeparator/>
      </w:r>
    </w:p>
  </w:endnote>
  <w:endnote w:type="continuationNotice" w:id="1">
    <w:p w14:paraId="6CAE0E54" w14:textId="77777777" w:rsidR="006F2222" w:rsidRDefault="006F2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80CF1" w14:textId="77777777" w:rsidR="006F2222" w:rsidRDefault="006F2222" w:rsidP="00402F50">
      <w:r>
        <w:separator/>
      </w:r>
    </w:p>
  </w:footnote>
  <w:footnote w:type="continuationSeparator" w:id="0">
    <w:p w14:paraId="4BC17144" w14:textId="77777777" w:rsidR="006F2222" w:rsidRDefault="006F2222" w:rsidP="00402F50">
      <w:r>
        <w:continuationSeparator/>
      </w:r>
    </w:p>
  </w:footnote>
  <w:footnote w:type="continuationNotice" w:id="1">
    <w:p w14:paraId="788FFE10" w14:textId="77777777" w:rsidR="006F2222" w:rsidRDefault="006F2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6B35096F" w14:textId="77777777" w:rsidTr="1AF29F99">
      <w:trPr>
        <w:trHeight w:val="300"/>
      </w:trPr>
      <w:tc>
        <w:tcPr>
          <w:tcW w:w="3020" w:type="dxa"/>
        </w:tcPr>
        <w:p w14:paraId="04DB7453" w14:textId="478EA151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03B10C11" w14:textId="4869C00F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6ACF0209" w14:textId="2FD43EC6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6244464A" w14:textId="759BCEFD" w:rsidR="1AF29F99" w:rsidRDefault="1AF29F99" w:rsidP="1AF29F9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AF29F99" w14:paraId="2984E272" w14:textId="77777777" w:rsidTr="1AF29F99">
      <w:trPr>
        <w:trHeight w:val="300"/>
      </w:trPr>
      <w:tc>
        <w:tcPr>
          <w:tcW w:w="3020" w:type="dxa"/>
        </w:tcPr>
        <w:p w14:paraId="1B01CBAD" w14:textId="4FC004FA" w:rsidR="1AF29F99" w:rsidRDefault="1AF29F99" w:rsidP="1AF29F99">
          <w:pPr>
            <w:pStyle w:val="lfej"/>
            <w:ind w:left="-115"/>
          </w:pPr>
        </w:p>
      </w:tc>
      <w:tc>
        <w:tcPr>
          <w:tcW w:w="3020" w:type="dxa"/>
        </w:tcPr>
        <w:p w14:paraId="4DAA52A7" w14:textId="1F250207" w:rsidR="1AF29F99" w:rsidRDefault="1AF29F99" w:rsidP="1AF29F99">
          <w:pPr>
            <w:pStyle w:val="lfej"/>
            <w:jc w:val="center"/>
          </w:pPr>
        </w:p>
      </w:tc>
      <w:tc>
        <w:tcPr>
          <w:tcW w:w="3020" w:type="dxa"/>
        </w:tcPr>
        <w:p w14:paraId="0028B936" w14:textId="2A83D80D" w:rsidR="1AF29F99" w:rsidRDefault="1AF29F99" w:rsidP="1AF29F99">
          <w:pPr>
            <w:pStyle w:val="lfej"/>
            <w:ind w:right="-115"/>
            <w:jc w:val="right"/>
          </w:pPr>
        </w:p>
      </w:tc>
    </w:tr>
  </w:tbl>
  <w:p w14:paraId="725CAE39" w14:textId="47CDA8E4" w:rsidR="1AF29F99" w:rsidRDefault="1AF29F99" w:rsidP="1AF29F9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5FD3"/>
    <w:multiLevelType w:val="hybridMultilevel"/>
    <w:tmpl w:val="E66EBEC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35211C"/>
    <w:multiLevelType w:val="hybridMultilevel"/>
    <w:tmpl w:val="88A20F00"/>
    <w:lvl w:ilvl="0" w:tplc="D03A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8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CC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AD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A4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E1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83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3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732C5"/>
    <w:multiLevelType w:val="hybridMultilevel"/>
    <w:tmpl w:val="EA0429BC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52EC68CC"/>
    <w:multiLevelType w:val="hybridMultilevel"/>
    <w:tmpl w:val="F55C4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56312"/>
    <w:multiLevelType w:val="hybridMultilevel"/>
    <w:tmpl w:val="E97A6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6239"/>
    <w:multiLevelType w:val="hybridMultilevel"/>
    <w:tmpl w:val="3E2C98D8"/>
    <w:lvl w:ilvl="0" w:tplc="258CF7CC">
      <w:numFmt w:val="bullet"/>
      <w:lvlText w:val="-"/>
      <w:lvlJc w:val="left"/>
      <w:pPr>
        <w:ind w:left="183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2" w15:restartNumberingAfterBreak="0">
    <w:nsid w:val="6D9B14F5"/>
    <w:multiLevelType w:val="hybridMultilevel"/>
    <w:tmpl w:val="6DF6EB86"/>
    <w:lvl w:ilvl="0" w:tplc="040E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7D3D52ED"/>
    <w:multiLevelType w:val="hybridMultilevel"/>
    <w:tmpl w:val="1E3E71D2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20940658">
    <w:abstractNumId w:val="4"/>
  </w:num>
  <w:num w:numId="2" w16cid:durableId="1203059455">
    <w:abstractNumId w:val="5"/>
  </w:num>
  <w:num w:numId="3" w16cid:durableId="515316338">
    <w:abstractNumId w:val="7"/>
  </w:num>
  <w:num w:numId="4" w16cid:durableId="735736523">
    <w:abstractNumId w:val="3"/>
  </w:num>
  <w:num w:numId="5" w16cid:durableId="408037616">
    <w:abstractNumId w:val="5"/>
  </w:num>
  <w:num w:numId="6" w16cid:durableId="714625817">
    <w:abstractNumId w:val="6"/>
  </w:num>
  <w:num w:numId="7" w16cid:durableId="384958476">
    <w:abstractNumId w:val="5"/>
    <w:lvlOverride w:ilvl="0">
      <w:startOverride w:val="1"/>
    </w:lvlOverride>
  </w:num>
  <w:num w:numId="8" w16cid:durableId="1400714213">
    <w:abstractNumId w:val="1"/>
  </w:num>
  <w:num w:numId="9" w16cid:durableId="1304042958">
    <w:abstractNumId w:val="1"/>
    <w:lvlOverride w:ilvl="0">
      <w:startOverride w:val="1"/>
    </w:lvlOverride>
  </w:num>
  <w:num w:numId="10" w16cid:durableId="116028822">
    <w:abstractNumId w:val="5"/>
    <w:lvlOverride w:ilvl="0">
      <w:startOverride w:val="1"/>
    </w:lvlOverride>
  </w:num>
  <w:num w:numId="11" w16cid:durableId="326129256">
    <w:abstractNumId w:val="7"/>
    <w:lvlOverride w:ilvl="0">
      <w:startOverride w:val="1"/>
    </w:lvlOverride>
  </w:num>
  <w:num w:numId="12" w16cid:durableId="412246421">
    <w:abstractNumId w:val="7"/>
    <w:lvlOverride w:ilvl="0">
      <w:startOverride w:val="1"/>
    </w:lvlOverride>
  </w:num>
  <w:num w:numId="13" w16cid:durableId="1610241537">
    <w:abstractNumId w:val="7"/>
    <w:lvlOverride w:ilvl="0">
      <w:startOverride w:val="1"/>
    </w:lvlOverride>
  </w:num>
  <w:num w:numId="14" w16cid:durableId="849956144">
    <w:abstractNumId w:val="7"/>
  </w:num>
  <w:num w:numId="15" w16cid:durableId="677922739">
    <w:abstractNumId w:val="7"/>
    <w:lvlOverride w:ilvl="0">
      <w:startOverride w:val="1"/>
    </w:lvlOverride>
  </w:num>
  <w:num w:numId="16" w16cid:durableId="249200229">
    <w:abstractNumId w:val="2"/>
  </w:num>
  <w:num w:numId="17" w16cid:durableId="565914565">
    <w:abstractNumId w:val="12"/>
  </w:num>
  <w:num w:numId="18" w16cid:durableId="1813282239">
    <w:abstractNumId w:val="8"/>
  </w:num>
  <w:num w:numId="19" w16cid:durableId="1905484068">
    <w:abstractNumId w:val="11"/>
  </w:num>
  <w:num w:numId="20" w16cid:durableId="64302096">
    <w:abstractNumId w:val="0"/>
  </w:num>
  <w:num w:numId="21" w16cid:durableId="1018969208">
    <w:abstractNumId w:val="13"/>
  </w:num>
  <w:num w:numId="22" w16cid:durableId="796875994">
    <w:abstractNumId w:val="9"/>
  </w:num>
  <w:num w:numId="23" w16cid:durableId="828327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3F43"/>
    <w:rsid w:val="0001538C"/>
    <w:rsid w:val="0003142F"/>
    <w:rsid w:val="00032C0B"/>
    <w:rsid w:val="00036055"/>
    <w:rsid w:val="00056CFB"/>
    <w:rsid w:val="00056DF2"/>
    <w:rsid w:val="000638B8"/>
    <w:rsid w:val="00071CC7"/>
    <w:rsid w:val="000730E4"/>
    <w:rsid w:val="00083CA1"/>
    <w:rsid w:val="00086913"/>
    <w:rsid w:val="000A04E9"/>
    <w:rsid w:val="000A13A3"/>
    <w:rsid w:val="000A4E1F"/>
    <w:rsid w:val="000A53D4"/>
    <w:rsid w:val="000B54A5"/>
    <w:rsid w:val="000B59BE"/>
    <w:rsid w:val="000C7BCF"/>
    <w:rsid w:val="0010025D"/>
    <w:rsid w:val="00113495"/>
    <w:rsid w:val="00123109"/>
    <w:rsid w:val="00130CB1"/>
    <w:rsid w:val="00136CF7"/>
    <w:rsid w:val="00182EC8"/>
    <w:rsid w:val="001C4188"/>
    <w:rsid w:val="001C6720"/>
    <w:rsid w:val="001C7F5D"/>
    <w:rsid w:val="001D0C33"/>
    <w:rsid w:val="001E235C"/>
    <w:rsid w:val="001F50A6"/>
    <w:rsid w:val="00203A33"/>
    <w:rsid w:val="0021040A"/>
    <w:rsid w:val="0022549B"/>
    <w:rsid w:val="0026539D"/>
    <w:rsid w:val="002670F2"/>
    <w:rsid w:val="00267D3B"/>
    <w:rsid w:val="00270C02"/>
    <w:rsid w:val="002A1828"/>
    <w:rsid w:val="002A7A53"/>
    <w:rsid w:val="002B13EA"/>
    <w:rsid w:val="002B2134"/>
    <w:rsid w:val="002B3AB3"/>
    <w:rsid w:val="002D35FE"/>
    <w:rsid w:val="002E35EC"/>
    <w:rsid w:val="002E7073"/>
    <w:rsid w:val="002F4136"/>
    <w:rsid w:val="00300BC6"/>
    <w:rsid w:val="00303042"/>
    <w:rsid w:val="0031358B"/>
    <w:rsid w:val="003156EC"/>
    <w:rsid w:val="00316151"/>
    <w:rsid w:val="0032423C"/>
    <w:rsid w:val="00325855"/>
    <w:rsid w:val="00352069"/>
    <w:rsid w:val="00357D0D"/>
    <w:rsid w:val="003A243D"/>
    <w:rsid w:val="003B125B"/>
    <w:rsid w:val="003B1866"/>
    <w:rsid w:val="0040218F"/>
    <w:rsid w:val="00402F50"/>
    <w:rsid w:val="00405EB7"/>
    <w:rsid w:val="0040660C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2F1E"/>
    <w:rsid w:val="004D5CBE"/>
    <w:rsid w:val="004E5FBA"/>
    <w:rsid w:val="00507543"/>
    <w:rsid w:val="005148DB"/>
    <w:rsid w:val="005276F1"/>
    <w:rsid w:val="00533EAC"/>
    <w:rsid w:val="00534E32"/>
    <w:rsid w:val="00537E8D"/>
    <w:rsid w:val="00543EE0"/>
    <w:rsid w:val="005450A6"/>
    <w:rsid w:val="00551730"/>
    <w:rsid w:val="00556B13"/>
    <w:rsid w:val="005841D2"/>
    <w:rsid w:val="00595C54"/>
    <w:rsid w:val="00597E28"/>
    <w:rsid w:val="005A604D"/>
    <w:rsid w:val="005B52A1"/>
    <w:rsid w:val="005B7192"/>
    <w:rsid w:val="005C2E49"/>
    <w:rsid w:val="005D5CEE"/>
    <w:rsid w:val="005D62D9"/>
    <w:rsid w:val="0060734F"/>
    <w:rsid w:val="0061417D"/>
    <w:rsid w:val="0063280A"/>
    <w:rsid w:val="0063758B"/>
    <w:rsid w:val="006401F4"/>
    <w:rsid w:val="0065FFF7"/>
    <w:rsid w:val="00665783"/>
    <w:rsid w:val="00671F6D"/>
    <w:rsid w:val="006740D3"/>
    <w:rsid w:val="00680CD7"/>
    <w:rsid w:val="00681B86"/>
    <w:rsid w:val="006825D3"/>
    <w:rsid w:val="006854A2"/>
    <w:rsid w:val="00693FD2"/>
    <w:rsid w:val="00697A9B"/>
    <w:rsid w:val="006A2EA5"/>
    <w:rsid w:val="006A4F4E"/>
    <w:rsid w:val="006B287E"/>
    <w:rsid w:val="006B52C9"/>
    <w:rsid w:val="006D0D37"/>
    <w:rsid w:val="006D2C45"/>
    <w:rsid w:val="006F2222"/>
    <w:rsid w:val="006F230B"/>
    <w:rsid w:val="00700B2D"/>
    <w:rsid w:val="0073706D"/>
    <w:rsid w:val="00745089"/>
    <w:rsid w:val="00746E47"/>
    <w:rsid w:val="00757BC5"/>
    <w:rsid w:val="007B09F2"/>
    <w:rsid w:val="007C6DAB"/>
    <w:rsid w:val="007E213D"/>
    <w:rsid w:val="007E4513"/>
    <w:rsid w:val="007E7D34"/>
    <w:rsid w:val="00804271"/>
    <w:rsid w:val="00824167"/>
    <w:rsid w:val="00826A39"/>
    <w:rsid w:val="00842494"/>
    <w:rsid w:val="00845126"/>
    <w:rsid w:val="008616F8"/>
    <w:rsid w:val="008626B6"/>
    <w:rsid w:val="008A6C96"/>
    <w:rsid w:val="008B1AB2"/>
    <w:rsid w:val="008B6694"/>
    <w:rsid w:val="008C3D48"/>
    <w:rsid w:val="008E2628"/>
    <w:rsid w:val="008F11A6"/>
    <w:rsid w:val="008F3970"/>
    <w:rsid w:val="008F473A"/>
    <w:rsid w:val="00926629"/>
    <w:rsid w:val="009361C4"/>
    <w:rsid w:val="0094077D"/>
    <w:rsid w:val="0094180F"/>
    <w:rsid w:val="00950F31"/>
    <w:rsid w:val="00954972"/>
    <w:rsid w:val="00954F25"/>
    <w:rsid w:val="009629A6"/>
    <w:rsid w:val="00973BA9"/>
    <w:rsid w:val="009921BF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340D2"/>
    <w:rsid w:val="00A41EAE"/>
    <w:rsid w:val="00A47777"/>
    <w:rsid w:val="00A6121C"/>
    <w:rsid w:val="00A6211D"/>
    <w:rsid w:val="00A72F2E"/>
    <w:rsid w:val="00A75FC3"/>
    <w:rsid w:val="00A90050"/>
    <w:rsid w:val="00AB5DB2"/>
    <w:rsid w:val="00AC247F"/>
    <w:rsid w:val="00AC651D"/>
    <w:rsid w:val="00AD77F8"/>
    <w:rsid w:val="00AE0F4B"/>
    <w:rsid w:val="00AE49E0"/>
    <w:rsid w:val="00AF60BB"/>
    <w:rsid w:val="00B02692"/>
    <w:rsid w:val="00B1628F"/>
    <w:rsid w:val="00B2722B"/>
    <w:rsid w:val="00B2740D"/>
    <w:rsid w:val="00B52BCC"/>
    <w:rsid w:val="00B56C0F"/>
    <w:rsid w:val="00B81C16"/>
    <w:rsid w:val="00B86236"/>
    <w:rsid w:val="00BA0E97"/>
    <w:rsid w:val="00BA3E55"/>
    <w:rsid w:val="00BA4582"/>
    <w:rsid w:val="00BC1D68"/>
    <w:rsid w:val="00BC55D0"/>
    <w:rsid w:val="00BD6B51"/>
    <w:rsid w:val="00BD7615"/>
    <w:rsid w:val="00BE59FE"/>
    <w:rsid w:val="00BF10E4"/>
    <w:rsid w:val="00C03A98"/>
    <w:rsid w:val="00C041FB"/>
    <w:rsid w:val="00C106BE"/>
    <w:rsid w:val="00C15EB7"/>
    <w:rsid w:val="00C42628"/>
    <w:rsid w:val="00C47342"/>
    <w:rsid w:val="00C5302A"/>
    <w:rsid w:val="00C55637"/>
    <w:rsid w:val="00C56096"/>
    <w:rsid w:val="00C56E0B"/>
    <w:rsid w:val="00C60394"/>
    <w:rsid w:val="00C8527B"/>
    <w:rsid w:val="00C910EF"/>
    <w:rsid w:val="00C92180"/>
    <w:rsid w:val="00CB1438"/>
    <w:rsid w:val="00CB2B92"/>
    <w:rsid w:val="00CB507B"/>
    <w:rsid w:val="00CD37BA"/>
    <w:rsid w:val="00CE463A"/>
    <w:rsid w:val="00CF0FEE"/>
    <w:rsid w:val="00D2466E"/>
    <w:rsid w:val="00D26B5E"/>
    <w:rsid w:val="00D30A73"/>
    <w:rsid w:val="00D346A0"/>
    <w:rsid w:val="00D53BDA"/>
    <w:rsid w:val="00D62D1C"/>
    <w:rsid w:val="00D90C22"/>
    <w:rsid w:val="00D943FE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3627F"/>
    <w:rsid w:val="00E444DB"/>
    <w:rsid w:val="00E47119"/>
    <w:rsid w:val="00E673D8"/>
    <w:rsid w:val="00E739BF"/>
    <w:rsid w:val="00E8044B"/>
    <w:rsid w:val="00EA130B"/>
    <w:rsid w:val="00EA5D04"/>
    <w:rsid w:val="00EB128F"/>
    <w:rsid w:val="00EC612D"/>
    <w:rsid w:val="00ED17DF"/>
    <w:rsid w:val="00EE749F"/>
    <w:rsid w:val="00EF0431"/>
    <w:rsid w:val="00EF4DA3"/>
    <w:rsid w:val="00EF77FA"/>
    <w:rsid w:val="00F01BCD"/>
    <w:rsid w:val="00F03B77"/>
    <w:rsid w:val="00F12FD5"/>
    <w:rsid w:val="00F15460"/>
    <w:rsid w:val="00F21052"/>
    <w:rsid w:val="00F225E4"/>
    <w:rsid w:val="00F27D57"/>
    <w:rsid w:val="00F31089"/>
    <w:rsid w:val="00F37E77"/>
    <w:rsid w:val="00F509ED"/>
    <w:rsid w:val="00F526CF"/>
    <w:rsid w:val="00F57F44"/>
    <w:rsid w:val="00F61E05"/>
    <w:rsid w:val="00F802FB"/>
    <w:rsid w:val="00F909C9"/>
    <w:rsid w:val="00F91F91"/>
    <w:rsid w:val="00F94734"/>
    <w:rsid w:val="00FA7DD9"/>
    <w:rsid w:val="00FC43E2"/>
    <w:rsid w:val="00FE1039"/>
    <w:rsid w:val="00FE1A22"/>
    <w:rsid w:val="00FE5013"/>
    <w:rsid w:val="01DB7BE8"/>
    <w:rsid w:val="030B1A4F"/>
    <w:rsid w:val="03573380"/>
    <w:rsid w:val="0539F30E"/>
    <w:rsid w:val="05F71CF0"/>
    <w:rsid w:val="06014FF7"/>
    <w:rsid w:val="06F2B50A"/>
    <w:rsid w:val="06F97E38"/>
    <w:rsid w:val="07378C3B"/>
    <w:rsid w:val="087193D0"/>
    <w:rsid w:val="0A8A50B0"/>
    <w:rsid w:val="0B29CF83"/>
    <w:rsid w:val="0B4DB18A"/>
    <w:rsid w:val="0D4DF930"/>
    <w:rsid w:val="0F01FD04"/>
    <w:rsid w:val="1064C152"/>
    <w:rsid w:val="10E2D24F"/>
    <w:rsid w:val="119A3A75"/>
    <w:rsid w:val="120C70D6"/>
    <w:rsid w:val="125E74B7"/>
    <w:rsid w:val="13BD3AB4"/>
    <w:rsid w:val="13E3A97D"/>
    <w:rsid w:val="1480542B"/>
    <w:rsid w:val="15A70A9D"/>
    <w:rsid w:val="1723A9F8"/>
    <w:rsid w:val="179FAB6B"/>
    <w:rsid w:val="1876F795"/>
    <w:rsid w:val="1904A419"/>
    <w:rsid w:val="19226DB7"/>
    <w:rsid w:val="1953AEAC"/>
    <w:rsid w:val="19D3A9ED"/>
    <w:rsid w:val="19FACF84"/>
    <w:rsid w:val="1AD8B175"/>
    <w:rsid w:val="1AF29F99"/>
    <w:rsid w:val="1B042E04"/>
    <w:rsid w:val="1C881D1C"/>
    <w:rsid w:val="1E114ACF"/>
    <w:rsid w:val="1EF41FB6"/>
    <w:rsid w:val="1F65133E"/>
    <w:rsid w:val="1F7610AC"/>
    <w:rsid w:val="1FF38910"/>
    <w:rsid w:val="210EAE4C"/>
    <w:rsid w:val="21FA4E27"/>
    <w:rsid w:val="23165793"/>
    <w:rsid w:val="25AA7F2D"/>
    <w:rsid w:val="289508E5"/>
    <w:rsid w:val="28CC453F"/>
    <w:rsid w:val="2B020BD0"/>
    <w:rsid w:val="2B9132DA"/>
    <w:rsid w:val="2BCA0B8C"/>
    <w:rsid w:val="2DD73BB8"/>
    <w:rsid w:val="2E0D4F44"/>
    <w:rsid w:val="2ED5568E"/>
    <w:rsid w:val="2EDB9E66"/>
    <w:rsid w:val="2F1B318C"/>
    <w:rsid w:val="3163AAAC"/>
    <w:rsid w:val="3168A234"/>
    <w:rsid w:val="3252D24E"/>
    <w:rsid w:val="32642DE8"/>
    <w:rsid w:val="339C44BF"/>
    <w:rsid w:val="33E65CFD"/>
    <w:rsid w:val="35381520"/>
    <w:rsid w:val="366FFAC5"/>
    <w:rsid w:val="36AE1B48"/>
    <w:rsid w:val="36DBD307"/>
    <w:rsid w:val="3753B032"/>
    <w:rsid w:val="37C818AE"/>
    <w:rsid w:val="38A9F327"/>
    <w:rsid w:val="3A0727BC"/>
    <w:rsid w:val="3A561770"/>
    <w:rsid w:val="3B26526B"/>
    <w:rsid w:val="3BC1B889"/>
    <w:rsid w:val="3BC2E9BE"/>
    <w:rsid w:val="3BD989BD"/>
    <w:rsid w:val="3C527CCA"/>
    <w:rsid w:val="3D446156"/>
    <w:rsid w:val="3E36E9F8"/>
    <w:rsid w:val="4040C55D"/>
    <w:rsid w:val="40EBA15A"/>
    <w:rsid w:val="4155625D"/>
    <w:rsid w:val="41B5EE65"/>
    <w:rsid w:val="421E85AE"/>
    <w:rsid w:val="42950CAB"/>
    <w:rsid w:val="4326C598"/>
    <w:rsid w:val="43AAF7BA"/>
    <w:rsid w:val="44E21D0A"/>
    <w:rsid w:val="44E22E2E"/>
    <w:rsid w:val="45FC166F"/>
    <w:rsid w:val="46C20E8F"/>
    <w:rsid w:val="47033C40"/>
    <w:rsid w:val="478E46F2"/>
    <w:rsid w:val="485DDEF0"/>
    <w:rsid w:val="4A83225D"/>
    <w:rsid w:val="4A8FCAA8"/>
    <w:rsid w:val="4B803E34"/>
    <w:rsid w:val="4C1D806B"/>
    <w:rsid w:val="4C59D5B4"/>
    <w:rsid w:val="4F67D9EA"/>
    <w:rsid w:val="4FF20436"/>
    <w:rsid w:val="5029E3CA"/>
    <w:rsid w:val="50E4FCC7"/>
    <w:rsid w:val="530F440E"/>
    <w:rsid w:val="5450448A"/>
    <w:rsid w:val="54D522BC"/>
    <w:rsid w:val="54DC5C7C"/>
    <w:rsid w:val="55FD5E04"/>
    <w:rsid w:val="56907A2E"/>
    <w:rsid w:val="573622E0"/>
    <w:rsid w:val="57E9038D"/>
    <w:rsid w:val="590A8D50"/>
    <w:rsid w:val="59655D35"/>
    <w:rsid w:val="5984D3EE"/>
    <w:rsid w:val="59B19407"/>
    <w:rsid w:val="5A28BE0F"/>
    <w:rsid w:val="5C799193"/>
    <w:rsid w:val="5C8A0383"/>
    <w:rsid w:val="5D000A31"/>
    <w:rsid w:val="5DF115DD"/>
    <w:rsid w:val="5E6D001C"/>
    <w:rsid w:val="5EDE64DB"/>
    <w:rsid w:val="5EF2EBCD"/>
    <w:rsid w:val="6007AD2E"/>
    <w:rsid w:val="60697912"/>
    <w:rsid w:val="611FA4DF"/>
    <w:rsid w:val="629A62A7"/>
    <w:rsid w:val="634E93B7"/>
    <w:rsid w:val="6390390C"/>
    <w:rsid w:val="63C17B93"/>
    <w:rsid w:val="66F643A9"/>
    <w:rsid w:val="6781E1EB"/>
    <w:rsid w:val="69DF3A89"/>
    <w:rsid w:val="69E5B3EA"/>
    <w:rsid w:val="6B9AC347"/>
    <w:rsid w:val="6D1954D6"/>
    <w:rsid w:val="6ECEBCD3"/>
    <w:rsid w:val="6FDBF024"/>
    <w:rsid w:val="70878A62"/>
    <w:rsid w:val="70985F04"/>
    <w:rsid w:val="70DE8576"/>
    <w:rsid w:val="711193EB"/>
    <w:rsid w:val="7133B085"/>
    <w:rsid w:val="72235AC3"/>
    <w:rsid w:val="731390E6"/>
    <w:rsid w:val="73BF2B24"/>
    <w:rsid w:val="74C6212C"/>
    <w:rsid w:val="754462DE"/>
    <w:rsid w:val="76E0333F"/>
    <w:rsid w:val="77D41D70"/>
    <w:rsid w:val="79255BDE"/>
    <w:rsid w:val="796E2100"/>
    <w:rsid w:val="7982D26A"/>
    <w:rsid w:val="79D26363"/>
    <w:rsid w:val="7AEB40C2"/>
    <w:rsid w:val="7B1EA2CB"/>
    <w:rsid w:val="7B4D835B"/>
    <w:rsid w:val="7C43868D"/>
    <w:rsid w:val="7CBA732C"/>
    <w:rsid w:val="7CD13311"/>
    <w:rsid w:val="7D5752B2"/>
    <w:rsid w:val="7F9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4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4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4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4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6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8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1E2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/api/message/getal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0/api/stat/winner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localhost:8080/diag/available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localhost:8080/auth/registratio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://localhost:8080/api/stat/statistics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://localhost:8080/api/message/post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12</TotalTime>
  <Pages>7</Pages>
  <Words>828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3</cp:revision>
  <dcterms:created xsi:type="dcterms:W3CDTF">2024-10-19T14:30:00Z</dcterms:created>
  <dcterms:modified xsi:type="dcterms:W3CDTF">2024-10-19T14:38:00Z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